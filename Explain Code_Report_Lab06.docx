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916C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3D5816" wp14:editId="4069037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D93C49C" w14:textId="0976D5BC" w:rsidR="00C6554A" w:rsidRDefault="0038241E" w:rsidP="00C6554A">
      <w:pPr>
        <w:pStyle w:val="Title"/>
      </w:pPr>
      <w:r>
        <w:t xml:space="preserve">LAB </w:t>
      </w:r>
      <w:r w:rsidR="005F10ED">
        <w:t>6</w:t>
      </w:r>
      <w:r>
        <w:t xml:space="preserve"> REPORT</w:t>
      </w:r>
      <w:r w:rsidR="0058508A">
        <w:t xml:space="preserve"> –</w:t>
      </w:r>
      <w:r w:rsidR="001055FC">
        <w:t>EXPLAIN CODE</w:t>
      </w:r>
      <w:r w:rsidR="00027AC5">
        <w:t xml:space="preserve"> </w:t>
      </w:r>
    </w:p>
    <w:p w14:paraId="04C6A774" w14:textId="71F30176" w:rsidR="00C6554A" w:rsidRDefault="00C6554A" w:rsidP="00C6554A">
      <w:pPr>
        <w:pStyle w:val="ContactInf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8"/>
          <w:szCs w:val="22"/>
        </w:rPr>
        <w:id w:val="-2707773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4965CE" w14:textId="288E58BC" w:rsidR="002563BB" w:rsidRDefault="002563BB">
          <w:pPr>
            <w:pStyle w:val="TOCHeading"/>
          </w:pPr>
          <w:r>
            <w:t>Table of Contents</w:t>
          </w:r>
        </w:p>
        <w:p w14:paraId="4439F9F9" w14:textId="02CB6D1A" w:rsidR="00B07B81" w:rsidRDefault="002563B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94169" w:history="1">
            <w:r w:rsidR="00B07B81" w:rsidRPr="0092463B">
              <w:rPr>
                <w:rStyle w:val="Hyperlink"/>
                <w:noProof/>
              </w:rPr>
              <w:t>GIẢI THÍCH CODE CHI TIẾT</w:t>
            </w:r>
            <w:r w:rsidR="00B07B81">
              <w:rPr>
                <w:noProof/>
                <w:webHidden/>
              </w:rPr>
              <w:tab/>
            </w:r>
            <w:r w:rsidR="00B07B81">
              <w:rPr>
                <w:noProof/>
                <w:webHidden/>
              </w:rPr>
              <w:fldChar w:fldCharType="begin"/>
            </w:r>
            <w:r w:rsidR="00B07B81">
              <w:rPr>
                <w:noProof/>
                <w:webHidden/>
              </w:rPr>
              <w:instrText xml:space="preserve"> PAGEREF _Toc161094169 \h </w:instrText>
            </w:r>
            <w:r w:rsidR="00B07B81">
              <w:rPr>
                <w:noProof/>
                <w:webHidden/>
              </w:rPr>
            </w:r>
            <w:r w:rsidR="00B07B81">
              <w:rPr>
                <w:noProof/>
                <w:webHidden/>
              </w:rPr>
              <w:fldChar w:fldCharType="separate"/>
            </w:r>
            <w:r w:rsidR="00B07B81">
              <w:rPr>
                <w:noProof/>
                <w:webHidden/>
              </w:rPr>
              <w:t>3</w:t>
            </w:r>
            <w:r w:rsidR="00B07B81">
              <w:rPr>
                <w:noProof/>
                <w:webHidden/>
              </w:rPr>
              <w:fldChar w:fldCharType="end"/>
            </w:r>
          </w:hyperlink>
        </w:p>
        <w:p w14:paraId="7F378D29" w14:textId="31AB1B7D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0" w:history="1">
            <w:r w:rsidRPr="0092463B">
              <w:rPr>
                <w:rStyle w:val="Hyperlink"/>
                <w:noProof/>
              </w:rPr>
              <w:t>FOLDER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5795" w14:textId="379587DD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1" w:history="1">
            <w:r w:rsidRPr="0092463B">
              <w:rPr>
                <w:rStyle w:val="Hyperlink"/>
                <w:noProof/>
              </w:rPr>
              <w:t>FOLDER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A201" w14:textId="3D21F3C4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2" w:history="1">
            <w:r w:rsidRPr="0092463B">
              <w:rPr>
                <w:rStyle w:val="Hyperlink"/>
                <w:noProof/>
              </w:rPr>
              <w:t>FOLDER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E705" w14:textId="110884CF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3" w:history="1">
            <w:r w:rsidRPr="0092463B">
              <w:rPr>
                <w:rStyle w:val="Hyperlink"/>
                <w:noProof/>
              </w:rPr>
              <w:t>FOLDER CONSUL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5873" w14:textId="722E1626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4" w:history="1">
            <w:r w:rsidRPr="0092463B">
              <w:rPr>
                <w:rStyle w:val="Hyperlink"/>
                <w:noProof/>
              </w:rPr>
              <w:t>FOLDER HELLO (có chứa code liên quan đến check health của các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FF02" w14:textId="00C9B9AB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5" w:history="1">
            <w:r w:rsidRPr="0092463B">
              <w:rPr>
                <w:rStyle w:val="Hyperlink"/>
                <w:noProof/>
              </w:rPr>
              <w:t>FOLDER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14A" w14:textId="19C7E5F3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6" w:history="1">
            <w:r w:rsidRPr="0092463B">
              <w:rPr>
                <w:rStyle w:val="Hyperlink"/>
                <w:noProof/>
              </w:rPr>
              <w:t>FOLDER mongodb/scripts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3B40" w14:textId="14568A7D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7" w:history="1">
            <w:r w:rsidRPr="0092463B">
              <w:rPr>
                <w:rStyle w:val="Hyperlink"/>
                <w:noProof/>
              </w:rPr>
              <w:t>Các file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D825" w14:textId="20D6BC3B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8" w:history="1">
            <w:r w:rsidRPr="0092463B">
              <w:rPr>
                <w:rStyle w:val="Hyperlink"/>
                <w:noProof/>
              </w:rPr>
              <w:t>File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F1BD" w14:textId="26A9924A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79" w:history="1">
            <w:r w:rsidRPr="0092463B">
              <w:rPr>
                <w:rStyle w:val="Hyperlink"/>
                <w:noProof/>
              </w:rPr>
              <w:t>File hướng dẫn chạy và setup toàn bộ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A186" w14:textId="3E8F696A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0" w:history="1">
            <w:r w:rsidRPr="0092463B">
              <w:rPr>
                <w:rStyle w:val="Hyperlink"/>
                <w:noProof/>
              </w:rPr>
              <w:t>FOLDER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5E8E" w14:textId="2E948931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1" w:history="1">
            <w:r w:rsidRPr="0092463B">
              <w:rPr>
                <w:rStyle w:val="Hyperlink"/>
                <w:noProof/>
              </w:rPr>
              <w:t>FOLDER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555C" w14:textId="3B7DE4C6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2" w:history="1">
            <w:r w:rsidRPr="0092463B">
              <w:rPr>
                <w:rStyle w:val="Hyperlink"/>
                <w:noProof/>
              </w:rPr>
              <w:t>docker_run_golangbook.sh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9A38" w14:textId="0FE3FE35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3" w:history="1">
            <w:r w:rsidRPr="0092463B">
              <w:rPr>
                <w:rStyle w:val="Hyperlink"/>
                <w:noProof/>
              </w:rPr>
              <w:t>docker_teardown_golangbook.sh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0A1F" w14:textId="09022AF3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4" w:history="1">
            <w:r w:rsidRPr="0092463B">
              <w:rPr>
                <w:rStyle w:val="Hyperlink"/>
                <w:noProof/>
              </w:rPr>
              <w:t>golang_build.sh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0E72" w14:textId="46CF0E88" w:rsidR="00B07B81" w:rsidRDefault="00B07B8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5" w:history="1">
            <w:r w:rsidRPr="0092463B">
              <w:rPr>
                <w:rStyle w:val="Hyperlink"/>
                <w:noProof/>
              </w:rPr>
              <w:t>golang_run.sh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F451" w14:textId="74D3B3EB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6" w:history="1">
            <w:r w:rsidRPr="0092463B">
              <w:rPr>
                <w:rStyle w:val="Hyperlink"/>
                <w:noProof/>
              </w:rPr>
              <w:t>FOLDER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BD84" w14:textId="58D17012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7" w:history="1">
            <w:r w:rsidRPr="0092463B">
              <w:rPr>
                <w:rStyle w:val="Hyperlink"/>
                <w:noProof/>
              </w:rPr>
              <w:t>FILE 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2E9E" w14:textId="3D1D4B20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8" w:history="1">
            <w:r w:rsidRPr="0092463B">
              <w:rPr>
                <w:rStyle w:val="Hyperlink"/>
                <w:noProof/>
              </w:rPr>
              <w:t>FILE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500C" w14:textId="771EC12A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89" w:history="1">
            <w:r w:rsidRPr="0092463B">
              <w:rPr>
                <w:rStyle w:val="Hyperlink"/>
                <w:noProof/>
              </w:rPr>
              <w:t>FILE FABIO.PROPERTIES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9E5F" w14:textId="7D1C49B5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90" w:history="1">
            <w:r w:rsidRPr="0092463B">
              <w:rPr>
                <w:rStyle w:val="Hyperlink"/>
                <w:noProof/>
              </w:rPr>
              <w:t>FILE MAIN.GO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7D53" w14:textId="67BC8003" w:rsidR="00B07B81" w:rsidRDefault="00B07B8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1094191" w:history="1">
            <w:r w:rsidRPr="0092463B">
              <w:rPr>
                <w:rStyle w:val="Hyperlink"/>
                <w:noProof/>
              </w:rPr>
              <w:t>FILE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7C2F" w14:textId="234EB8B0" w:rsidR="002563BB" w:rsidRDefault="002563BB">
          <w:r>
            <w:rPr>
              <w:b/>
              <w:bCs/>
              <w:noProof/>
            </w:rPr>
            <w:fldChar w:fldCharType="end"/>
          </w:r>
        </w:p>
      </w:sdtContent>
    </w:sdt>
    <w:p w14:paraId="6DDE5088" w14:textId="77777777" w:rsidR="00FE4734" w:rsidRDefault="00FE4734">
      <w:pPr>
        <w:rPr>
          <w:rFonts w:asciiTheme="majorHAnsi" w:eastAsiaTheme="majorEastAsia" w:hAnsiTheme="majorHAnsi" w:cstheme="majorBidi"/>
          <w:color w:val="007789" w:themeColor="accent1" w:themeShade="BF"/>
          <w:kern w:val="28"/>
          <w:sz w:val="60"/>
        </w:rPr>
      </w:pPr>
      <w:r>
        <w:lastRenderedPageBreak/>
        <w:br w:type="page"/>
      </w:r>
    </w:p>
    <w:p w14:paraId="1F199BFE" w14:textId="28D64448" w:rsidR="004A6EF4" w:rsidRDefault="00EE27AD" w:rsidP="00335E4B">
      <w:pPr>
        <w:pStyle w:val="Heading1"/>
      </w:pPr>
      <w:bookmarkStart w:id="5" w:name="_Toc161094169"/>
      <w:r>
        <w:lastRenderedPageBreak/>
        <w:t>GIẢI THÍCH</w:t>
      </w:r>
      <w:r w:rsidR="00A01217">
        <w:t xml:space="preserve"> </w:t>
      </w:r>
      <w:r>
        <w:t>CODE CHI TIẾT</w:t>
      </w:r>
      <w:bookmarkEnd w:id="5"/>
    </w:p>
    <w:p w14:paraId="2D195111" w14:textId="77777777" w:rsidR="002563BB" w:rsidRPr="002563BB" w:rsidRDefault="002563BB" w:rsidP="002563BB"/>
    <w:p w14:paraId="1DD92C53" w14:textId="6908EC3F" w:rsidR="00EE24E3" w:rsidRDefault="00CA4833" w:rsidP="00497516">
      <w:pPr>
        <w:pStyle w:val="Heading2"/>
      </w:pPr>
      <w:bookmarkStart w:id="6" w:name="_Toc161094170"/>
      <w:r>
        <w:t>FOLDER CLIENT</w:t>
      </w:r>
      <w:bookmarkEnd w:id="6"/>
    </w:p>
    <w:p w14:paraId="1804F6B1" w14:textId="1D8686AE" w:rsidR="00CA4833" w:rsidRDefault="00CA4833" w:rsidP="00CA4833">
      <w:r>
        <w:t xml:space="preserve">Chứa code </w:t>
      </w:r>
      <w:r w:rsidR="000463A8">
        <w:t>UI của ứng dụng todolist (sử dụng React)</w:t>
      </w:r>
      <w:r>
        <w:t xml:space="preserve"> và các file khác như như .env, dockerfile, package.json</w:t>
      </w:r>
    </w:p>
    <w:p w14:paraId="7A978CF2" w14:textId="5E6EE42E" w:rsidR="00B44E0C" w:rsidRDefault="00035E03" w:rsidP="00CA4833">
      <w:r w:rsidRPr="00035E03">
        <w:drawing>
          <wp:inline distT="0" distB="0" distL="0" distR="0" wp14:anchorId="5F34B2FE" wp14:editId="03C3A4E7">
            <wp:extent cx="4610500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8D4" w14:textId="0DD9B4F1" w:rsidR="007D619A" w:rsidRDefault="0044239E" w:rsidP="00CA4833">
      <w:r w:rsidRPr="0044239E">
        <w:drawing>
          <wp:inline distT="0" distB="0" distL="0" distR="0" wp14:anchorId="73FF3FD0" wp14:editId="22400C98">
            <wp:extent cx="5281118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9344" w14:textId="571C6BB6" w:rsidR="000C2689" w:rsidRPr="00CA4833" w:rsidRDefault="001E4436" w:rsidP="00CA4833">
      <w:r w:rsidRPr="001E4436">
        <w:lastRenderedPageBreak/>
        <w:drawing>
          <wp:inline distT="0" distB="0" distL="0" distR="0" wp14:anchorId="0F0EE4AD" wp14:editId="3A40C761">
            <wp:extent cx="54864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45E" w14:textId="1A04E039" w:rsidR="00A25FEC" w:rsidRDefault="00A25FEC" w:rsidP="00A25FEC">
      <w:pPr>
        <w:pStyle w:val="Heading2"/>
      </w:pPr>
      <w:bookmarkStart w:id="7" w:name="_Toc161094171"/>
      <w:r>
        <w:t>FOLDER C</w:t>
      </w:r>
      <w:r w:rsidR="00E11587">
        <w:t>OMMON</w:t>
      </w:r>
      <w:bookmarkEnd w:id="7"/>
    </w:p>
    <w:p w14:paraId="31D06C08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6A9955"/>
          <w:sz w:val="21"/>
          <w:szCs w:val="21"/>
        </w:rPr>
        <w:t>// Package common implements shared application functions</w:t>
      </w:r>
    </w:p>
    <w:p w14:paraId="23CD4035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</w:p>
    <w:p w14:paraId="1424E7CE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D864D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B762837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CE9178"/>
          <w:sz w:val="21"/>
          <w:szCs w:val="21"/>
        </w:rPr>
        <w:t>"bufio"</w:t>
      </w:r>
    </w:p>
    <w:p w14:paraId="5EF1A390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CE9178"/>
          <w:sz w:val="21"/>
          <w:szCs w:val="21"/>
        </w:rPr>
        <w:t>"strings"</w:t>
      </w:r>
    </w:p>
    <w:p w14:paraId="771CC67E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F7C14B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BF14EB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6A9955"/>
          <w:sz w:val="21"/>
          <w:szCs w:val="21"/>
        </w:rPr>
        <w:t>// Return slice with each line of a multi-line string, splitting on '\n'</w:t>
      </w:r>
    </w:p>
    <w:p w14:paraId="39923777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SplitStringLines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) []</w:t>
      </w:r>
      <w:r w:rsidRPr="00C64E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669DA2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r w:rsidRPr="00C64E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30BA1BAE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bufio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NewScanner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NewReader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EC4B527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B669C4C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4E9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A86BE49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3EFCF1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E9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</w:p>
    <w:p w14:paraId="717A7E4B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E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4BEDCC" w14:textId="77777777" w:rsidR="00C64E9D" w:rsidRPr="00C64E9D" w:rsidRDefault="00C64E9D" w:rsidP="00C64E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FD5F1" w14:textId="77777777" w:rsidR="00E11587" w:rsidRPr="00E11587" w:rsidRDefault="00E11587" w:rsidP="00E11587"/>
    <w:p w14:paraId="5DCE6E7F" w14:textId="7C1B89BF" w:rsidR="009446A3" w:rsidRDefault="009446A3" w:rsidP="009446A3">
      <w:pPr>
        <w:pStyle w:val="Heading2"/>
      </w:pPr>
      <w:bookmarkStart w:id="8" w:name="_Toc161094172"/>
      <w:r>
        <w:t>FOLDER CO</w:t>
      </w:r>
      <w:r w:rsidR="00293F91">
        <w:t>NFIG</w:t>
      </w:r>
      <w:bookmarkEnd w:id="8"/>
    </w:p>
    <w:p w14:paraId="74E281FD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6A9955"/>
          <w:sz w:val="21"/>
          <w:szCs w:val="21"/>
        </w:rPr>
        <w:t>// Package config implements .env file application configuration</w:t>
      </w:r>
    </w:p>
    <w:p w14:paraId="30A1BBA6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14:paraId="47A8A925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DC21D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9BCABEE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"embed"</w:t>
      </w:r>
    </w:p>
    <w:p w14:paraId="261C7153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"strconv"</w:t>
      </w:r>
    </w:p>
    <w:p w14:paraId="2C3448E8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"strings"</w:t>
      </w:r>
    </w:p>
    <w:p w14:paraId="6CDDB842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29CDD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"golangbook/common"</w:t>
      </w:r>
    </w:p>
    <w:p w14:paraId="46787884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B43C91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44DA3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EnvVarsFile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embed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</w:p>
    <w:p w14:paraId="3DA31A37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18C11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8D74B15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0668357B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862C8" w14:textId="77777777" w:rsid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6A9955"/>
          <w:sz w:val="21"/>
          <w:szCs w:val="21"/>
        </w:rPr>
        <w:t>// AppConfig returns a new decoded Config map from .env file variables or sets from defaults</w:t>
      </w:r>
    </w:p>
    <w:p w14:paraId="16528E37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AppConfig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() (</w:t>
      </w: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269B9C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envVars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EnvVarsFile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".env"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CA262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SplitStringLines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envVars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75E8D66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C26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636F60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B4903D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0E5040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2963CB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E63398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"IPADDRESS"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5627AF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3D39C5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"192.168.0.99"</w:t>
      </w:r>
    </w:p>
    <w:p w14:paraId="5BDE0232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072AE0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04D71A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BCC083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3220AF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1C964D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"SERVERPORT"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EFD6C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0CFA9E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70F745D4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3ECC54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strconv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9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keyValuePair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9318529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CE5D25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D839D2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2EFDEB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9">
        <w:rPr>
          <w:rFonts w:ascii="Consolas" w:eastAsia="Times New Roman" w:hAnsi="Consolas" w:cs="Times New Roman"/>
          <w:color w:val="9CDCFE"/>
          <w:sz w:val="21"/>
          <w:szCs w:val="21"/>
        </w:rPr>
        <w:t>envs</w:t>
      </w: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689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</w:p>
    <w:p w14:paraId="25CFBE92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CEA23C" w14:textId="77777777" w:rsidR="000C2689" w:rsidRPr="000C2689" w:rsidRDefault="000C2689" w:rsidP="000C268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745F1" w14:textId="77777777" w:rsidR="000C2689" w:rsidRPr="000C2689" w:rsidRDefault="000C2689" w:rsidP="000C2689"/>
    <w:p w14:paraId="22E20F24" w14:textId="77777777" w:rsidR="00293F91" w:rsidRDefault="00293F91" w:rsidP="00293F91"/>
    <w:p w14:paraId="7CD3F8D2" w14:textId="4CFEE354" w:rsidR="00293F91" w:rsidRDefault="00293F91" w:rsidP="00293F91">
      <w:pPr>
        <w:pStyle w:val="Heading2"/>
      </w:pPr>
      <w:bookmarkStart w:id="9" w:name="_Toc161094173"/>
      <w:r>
        <w:t>FOLDER CO</w:t>
      </w:r>
      <w:r>
        <w:t>NSUL</w:t>
      </w:r>
      <w:bookmarkEnd w:id="9"/>
    </w:p>
    <w:p w14:paraId="477D36F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consul</w:t>
      </w:r>
    </w:p>
    <w:p w14:paraId="29B1DD2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7EB31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2A9EFA5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0C5B68CF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14:paraId="29D074D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</w:p>
    <w:p w14:paraId="3D1F12F4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"strconv"</w:t>
      </w:r>
    </w:p>
    <w:p w14:paraId="6C26F2FB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466F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"github.com/google/uuid"</w:t>
      </w:r>
    </w:p>
    <w:p w14:paraId="342E0AC9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"github.com/hashicorp/consul/api"</w:t>
      </w:r>
    </w:p>
    <w:p w14:paraId="656095B0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5B6484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C052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ConsulClient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CE83E8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</w:p>
    <w:p w14:paraId="62A733D8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7CDA2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91D1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ServiceRegistryWithConsul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6D29C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DefaultConfig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BE7D8B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consul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NewClient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72754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0AA5A6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819E4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A1125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A18BB" w14:textId="6AD8CBB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Mỗi </w:t>
      </w:r>
      <w:r w:rsidR="002811DC">
        <w:rPr>
          <w:rFonts w:ascii="Consolas" w:eastAsia="Times New Roman" w:hAnsi="Consolas" w:cs="Times New Roman"/>
          <w:color w:val="6A9955"/>
          <w:sz w:val="21"/>
          <w:szCs w:val="21"/>
        </w:rPr>
        <w:t>instance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dịch vụ nên có một dịch vụ duy nhất */</w:t>
      </w:r>
    </w:p>
    <w:p w14:paraId="23A3987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serviceID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"hello-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1C3770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>/* Tag nên tuân theo quy tắc của fabio: urlprefix- */</w:t>
      </w:r>
    </w:p>
    <w:p w14:paraId="13879E5B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"urlprefix-/"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D2B44B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B73AB" w14:textId="5CA76845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Dockerport: Điều này được </w:t>
      </w:r>
      <w:r w:rsidR="00B50919">
        <w:rPr>
          <w:rFonts w:ascii="Consolas" w:eastAsia="Times New Roman" w:hAnsi="Consolas" w:cs="Times New Roman"/>
          <w:color w:val="6A9955"/>
          <w:sz w:val="21"/>
          <w:szCs w:val="21"/>
        </w:rPr>
        <w:t>inject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trong lệnh `Docker Run`. Nó không tồn tại khi ứng dụng Go chạy bên ngoài container docker</w:t>
      </w:r>
    </w:p>
    <w:p w14:paraId="7971397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dockerContainerPort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strconv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"DOCKERPORT"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B67BFA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ECF1A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AgentServiceRegistration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1C1BDE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:      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serviceID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660491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"hello-todo"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C9FE5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dockerContainerPort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E933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D26F6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6A9955"/>
          <w:sz w:val="21"/>
          <w:szCs w:val="21"/>
        </w:rPr>
        <w:t>/* Thêm thẻ để đăng ký */</w:t>
      </w:r>
    </w:p>
    <w:p w14:paraId="3F07EA9A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AgentServiceCheck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BFF448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"http://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/health"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dockerContainerPort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80B3BEF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"10s"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7082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"30s"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CFBEB2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6D36AEF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BA3C7A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AEE339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registrationErr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consul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Agent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ServiceRegister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4FBF74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706C0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registrationErr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ED2CCC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register service: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dockerContainerPort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DC694D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C064A0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"successfully register service: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dockerContainerPort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E103B4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57BF00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4715BA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95949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NewClient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ConsulClient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833024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5DAC120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2FBF9D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D6E5D1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NewClient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3B5F76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CA1838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59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991">
        <w:rPr>
          <w:rFonts w:ascii="Consolas" w:eastAsia="Times New Roman" w:hAnsi="Consolas" w:cs="Times New Roman"/>
          <w:color w:val="CE9178"/>
          <w:sz w:val="21"/>
          <w:szCs w:val="21"/>
        </w:rPr>
        <w:t>"error initiating new consul client: "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FFAD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ConsulClient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{},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14:paraId="251672BB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3C2FFF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A2F17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9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5991">
        <w:rPr>
          <w:rFonts w:ascii="Consolas" w:eastAsia="Times New Roman" w:hAnsi="Consolas" w:cs="Times New Roman"/>
          <w:color w:val="4EC9B0"/>
          <w:sz w:val="21"/>
          <w:szCs w:val="21"/>
        </w:rPr>
        <w:t>ConsulClient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BD5CF3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991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396B8" w14:textId="77777777" w:rsidR="000B5991" w:rsidRPr="000B5991" w:rsidRDefault="000B5991" w:rsidP="000B599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</w:t>
      </w:r>
      <w:r w:rsidRPr="000B599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</w:p>
    <w:p w14:paraId="3AD746E7" w14:textId="2D709A5F" w:rsidR="00293F91" w:rsidRPr="00B50919" w:rsidRDefault="000B5991" w:rsidP="00B5091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7B53D6" w14:textId="6219B4DF" w:rsidR="00293F91" w:rsidRDefault="00293F91" w:rsidP="00293F91">
      <w:pPr>
        <w:pStyle w:val="Heading2"/>
      </w:pPr>
      <w:bookmarkStart w:id="10" w:name="_Toc161094174"/>
      <w:r>
        <w:t xml:space="preserve">FOLDER </w:t>
      </w:r>
      <w:r>
        <w:t xml:space="preserve">HELLO </w:t>
      </w:r>
      <w:r w:rsidR="00DA013F">
        <w:t>(có chứa code liên quan đến check health của các instance)</w:t>
      </w:r>
      <w:bookmarkEnd w:id="10"/>
    </w:p>
    <w:p w14:paraId="45838BC3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6A9955"/>
          <w:sz w:val="21"/>
          <w:szCs w:val="21"/>
        </w:rPr>
        <w:t>// Package hello handles requestss</w:t>
      </w:r>
    </w:p>
    <w:p w14:paraId="62959EF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</w:p>
    <w:p w14:paraId="20FF5AFF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29B23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F1677E4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"encoding/json"</w:t>
      </w:r>
    </w:p>
    <w:p w14:paraId="3C022824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39CABD67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"math/rand"</w:t>
      </w:r>
    </w:p>
    <w:p w14:paraId="31D0E77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364CB246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375FEC71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"io/ioutil"</w:t>
      </w:r>
    </w:p>
    <w:p w14:paraId="75FE69B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"github.com/google/uuid"</w:t>
      </w:r>
    </w:p>
    <w:p w14:paraId="3C297F72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"golangbook/structs"</w:t>
      </w:r>
    </w:p>
    <w:p w14:paraId="1F0B11A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B11A53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B8FC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rune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"abcdefghijklmnopqrstuvwxyzABCDEFGHIJKLMNOPQRSTUVWXYZ"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D7DD4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4FA1D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1FF7FED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UnixNano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1DB9F5C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D545B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9E8EC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getip2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09729D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"http://ip-api.com/json/"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7EBDE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487B6B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B3A7A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33FEE5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C684BC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F0F9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ioutil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ReadAll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4FD79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5CF5F4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6547A2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DF8602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4D204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structs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IP</w:t>
      </w:r>
    </w:p>
    <w:p w14:paraId="0A99D4C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836F7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57038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14:paraId="382F958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88586D" w14:textId="77777777" w:rsid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B65F6" w14:textId="1F5B112A" w:rsidR="00800971" w:rsidRDefault="00800971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//Hàm này là hàm cũ được dùng để demo app hello-weather đơn giản, chỉ cần</w:t>
      </w:r>
    </w:p>
    <w:p w14:paraId="4C0A1A62" w14:textId="371E5BBD" w:rsidR="00800971" w:rsidRPr="00A20122" w:rsidRDefault="00800971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Gọi api để trả về thông tin UUID và data tương ứng</w:t>
      </w:r>
    </w:p>
    <w:p w14:paraId="4DB51527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HelloHandler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F964E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A1467E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A0F4F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hTTPResponse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structs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8CA4B1A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:      </w:t>
      </w:r>
      <w:r w:rsidRPr="00A2012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AFF299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"hello-weather"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FA9C5D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getip2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2C4D924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:        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F05B65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:        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randSeq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EF09BC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55352F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61547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hTTPResponse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CB3063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0C3FE0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%+v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hTTPResponse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FB3C2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3FA4D2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2E169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AE39CF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HealthHandler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EC8AAB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WriteHeader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StatusOK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0C579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CE9178"/>
          <w:sz w:val="21"/>
          <w:szCs w:val="21"/>
        </w:rPr>
        <w:t>"Service alive and reachable"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F4767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71A653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671A1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randSeq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41FF2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([]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rune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6A149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C63BBE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20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Intn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))]</w:t>
      </w:r>
    </w:p>
    <w:p w14:paraId="0CEEDA25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33630E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1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1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1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6BF0F8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1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082E9C" w14:textId="77777777" w:rsidR="00A20122" w:rsidRPr="00A20122" w:rsidRDefault="00A20122" w:rsidP="00A2012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33607" w14:textId="77777777" w:rsidR="00293F91" w:rsidRDefault="00293F91" w:rsidP="00293F91"/>
    <w:p w14:paraId="33ED6ED2" w14:textId="6AFA45B8" w:rsidR="00293F91" w:rsidRDefault="00293F91" w:rsidP="00293F91">
      <w:pPr>
        <w:pStyle w:val="Heading2"/>
      </w:pPr>
      <w:bookmarkStart w:id="11" w:name="_Toc161094175"/>
      <w:r>
        <w:t xml:space="preserve">FOLDER </w:t>
      </w:r>
      <w:r>
        <w:t>middleware</w:t>
      </w:r>
      <w:bookmarkEnd w:id="11"/>
    </w:p>
    <w:p w14:paraId="674BAE6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</w:p>
    <w:p w14:paraId="5D6DC38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43C9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C6099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</w:p>
    <w:p w14:paraId="326A7BF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"encoding/json"</w:t>
      </w:r>
    </w:p>
    <w:p w14:paraId="3A22565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52566C5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"golangbook/models"</w:t>
      </w:r>
    </w:p>
    <w:p w14:paraId="58873CA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14:paraId="572F37A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4976B8B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</w:p>
    <w:p w14:paraId="6A9A17E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3F2A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"github.com/gorilla/mux"</w:t>
      </w:r>
    </w:p>
    <w:p w14:paraId="2AD1B70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"github.com/joho/godotenv"</w:t>
      </w:r>
    </w:p>
    <w:p w14:paraId="4A68769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B5FC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"go.mongodb.org/mongo-driver/bson"</w:t>
      </w:r>
    </w:p>
    <w:p w14:paraId="77B5D04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"go.mongodb.org/mongo-driver/bson/primitive"</w:t>
      </w:r>
    </w:p>
    <w:p w14:paraId="1503E0C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"go.mongodb.org/mongo-driver/mongo"</w:t>
      </w:r>
    </w:p>
    <w:p w14:paraId="50D1FEF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"go.mongodb.org/mongo-driver/mongo/options"</w:t>
      </w:r>
    </w:p>
    <w:p w14:paraId="2330169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665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7AFE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collection object/instance</w:t>
      </w:r>
    </w:p>
    <w:p w14:paraId="4AF4FF0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mongo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</w:p>
    <w:p w14:paraId="33E8608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CACC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create connection with mongo db</w:t>
      </w:r>
    </w:p>
    <w:p w14:paraId="6B0C566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35BBC0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loadTheEnv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4865A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createDBInstance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1718C9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2B688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5E90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loadTheEnv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2D946D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load .env file</w:t>
      </w:r>
    </w:p>
    <w:p w14:paraId="347ED69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BDCD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err := godotenv.Load(".env")</w:t>
      </w:r>
    </w:p>
    <w:p w14:paraId="5954DAF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61C11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if err != nil {</w:t>
      </w:r>
    </w:p>
    <w:p w14:paraId="6C38DEC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 log.Fatalf("Error loading .env file")</w:t>
      </w:r>
    </w:p>
    <w:p w14:paraId="5CC843B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09DA132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1D92F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ADDE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createDBInstance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33EA84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DB connection string</w:t>
      </w:r>
    </w:p>
    <w:p w14:paraId="65CB683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"DB_URI"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69E27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420E86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Database Name</w:t>
      </w:r>
    </w:p>
    <w:p w14:paraId="3D81CCE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"DB_NAME"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9FA1C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EF91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Collection name</w:t>
      </w:r>
    </w:p>
    <w:p w14:paraId="1375882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collName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"DB_COLLECTION_NAME"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F4C92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D612F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Set client options</w:t>
      </w:r>
    </w:p>
    <w:p w14:paraId="42A19AB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clientOptions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ApplyURI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B93F4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DC76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connect to MongoDB</w:t>
      </w:r>
    </w:p>
    <w:p w14:paraId="0098C71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TODO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clientOptions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1A883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844B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A07E8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21BF0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AB4BA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2687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Check the connection</w:t>
      </w:r>
    </w:p>
    <w:p w14:paraId="49EF5D6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TODO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E033A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98C3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F4127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74160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C7EAF8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016D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"Connected to MongoDB!"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8552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76B2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collName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264A3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9659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"Collection instance created!"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BFEC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29910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D7BB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GetAllTask get all the task route</w:t>
      </w:r>
    </w:p>
    <w:p w14:paraId="566F912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20007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"Context-Type"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BE049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C39D6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7B46C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55F9D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5D4DA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9804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CreateTask create task route</w:t>
      </w:r>
    </w:p>
    <w:p w14:paraId="113BC20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CreateTask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F0E9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"Context-Type"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2E6E7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51E33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6901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52BDC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</w:p>
    <w:p w14:paraId="4946C1F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NewDecoder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8C490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fmt.Println(task, r.Body)</w:t>
      </w:r>
    </w:p>
    <w:p w14:paraId="32DA1D4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insertOneTask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A3270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1D34C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7D714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0A91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TaskComplete update task route</w:t>
      </w:r>
    </w:p>
    <w:p w14:paraId="75136C1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TaskComplete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7541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137F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5BE6A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AB6C4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66C08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F5E7B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7596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mux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BDC34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taskComplete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8F91BC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7AADEA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2DA70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EA8D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UndoTask undo the complete task route</w:t>
      </w:r>
    </w:p>
    <w:p w14:paraId="33510BE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UndoTask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41E8F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436D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086C0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265DC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E79AF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FE3A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C1D1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mux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35868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undoTask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8779EB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010EE5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94058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4CCE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DeleteTask delete one task route</w:t>
      </w:r>
    </w:p>
    <w:p w14:paraId="2656ABD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0B27B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"Context-Type"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FFF57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9C45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6DB76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2127F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mux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06B76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deleteOneTask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BB786C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ABA19F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json.NewEncoder(w).Encode("Task not found")</w:t>
      </w:r>
    </w:p>
    <w:p w14:paraId="30840AB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9C592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1560B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B6E9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DeleteAllTask delete all tasks route</w:t>
      </w:r>
    </w:p>
    <w:p w14:paraId="053EA69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ResponseWriter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88F15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"Context-Type"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9FDA0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7BC0D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A2D05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1EEB8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json.NewEncoder(w).Encode("Task not found")</w:t>
      </w:r>
    </w:p>
    <w:p w14:paraId="7E3E58A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D05B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313D1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1354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get all task from the DB and return it</w:t>
      </w:r>
    </w:p>
    <w:p w14:paraId="7765DF2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getAllTask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 []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primitive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2EA66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{{}})</w:t>
      </w:r>
    </w:p>
    <w:p w14:paraId="0AB2589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FE7CC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053D1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05D67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0E8F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primitive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</w:p>
    <w:p w14:paraId="7CF6613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2FC3CC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</w:p>
    <w:p w14:paraId="71B4179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FB289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51368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A65ED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9150F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fmt.Println("cur..&gt;", cur, "result", reflect.TypeOf(result), reflect.TypeOf(result["_id"]))</w:t>
      </w:r>
    </w:p>
    <w:p w14:paraId="36DC256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934B5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F070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7E568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C9C2C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42D27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10E9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E8F41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91CA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BFC132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14:paraId="2077574C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5CC4D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7675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Insert one task in the DB</w:t>
      </w:r>
    </w:p>
    <w:p w14:paraId="504406D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insertOneTask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ToDoList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C638B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insertResult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7ADEE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651F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43F30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CE721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FA9D9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C722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"Inserted a Single Record 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insertResult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InsertedID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3473A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46731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9F88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task complete method, update task's status to true</w:t>
      </w:r>
    </w:p>
    <w:p w14:paraId="107FE4E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taskComplete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7C480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E5236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primitive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ObjectIDFromHex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8B992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7F679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"$set"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60B6512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3C16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2E8506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B2086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F92D5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4E096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"modified count: 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ModifiedCount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CA716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6C775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B546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task undo method, update task's status to false</w:t>
      </w:r>
    </w:p>
    <w:p w14:paraId="04516FF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undoTask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416FA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6575D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primitive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ObjectIDFromHex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65C17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BB092E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"$set"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1B5C109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F5336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C1688F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D4F8A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535204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7E444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"modified count: 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ModifiedCount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D8BE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BC839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1291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delete one task from the DB, delete by ID</w:t>
      </w:r>
    </w:p>
    <w:p w14:paraId="416182F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deleteOneTask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EAE98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0D6357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primitive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ObjectIDFromHex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A8DA25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C5999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A292D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E74F0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CF264A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FCDCE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3FCC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"Deleted Document"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DeletedCount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F4931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BABEED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B7C7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6A9955"/>
          <w:sz w:val="21"/>
          <w:szCs w:val="21"/>
        </w:rPr>
        <w:t>// delete all the tasks from the DB</w:t>
      </w:r>
    </w:p>
    <w:p w14:paraId="7921B59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deleteAllTask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3F7690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bson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{{}},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B4219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798F4B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7B3099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043D3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AC51F3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575">
        <w:rPr>
          <w:rFonts w:ascii="Consolas" w:eastAsia="Times New Roman" w:hAnsi="Consolas" w:cs="Times New Roman"/>
          <w:color w:val="CE9178"/>
          <w:sz w:val="21"/>
          <w:szCs w:val="21"/>
        </w:rPr>
        <w:t>"Deleted Document"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DeletedCount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D0A641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15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575">
        <w:rPr>
          <w:rFonts w:ascii="Consolas" w:eastAsia="Times New Roman" w:hAnsi="Consolas" w:cs="Times New Roman"/>
          <w:color w:val="9CDCFE"/>
          <w:sz w:val="21"/>
          <w:szCs w:val="21"/>
        </w:rPr>
        <w:t>DeletedCount</w:t>
      </w:r>
    </w:p>
    <w:p w14:paraId="7F86D052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F2C948" w14:textId="77777777" w:rsidR="00CE1575" w:rsidRPr="00CE1575" w:rsidRDefault="00CE1575" w:rsidP="00CE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97897" w14:textId="77777777" w:rsidR="00293F91" w:rsidRDefault="00293F91" w:rsidP="00293F91"/>
    <w:p w14:paraId="377AD44F" w14:textId="1F6EF571" w:rsidR="00293F91" w:rsidRDefault="00293F91" w:rsidP="00293F91">
      <w:pPr>
        <w:pStyle w:val="Heading2"/>
      </w:pPr>
      <w:bookmarkStart w:id="12" w:name="_Toc161094176"/>
      <w:r>
        <w:lastRenderedPageBreak/>
        <w:t xml:space="preserve">FOLDER </w:t>
      </w:r>
      <w:r>
        <w:t>mongodb</w:t>
      </w:r>
      <w:r w:rsidR="004C3A7E">
        <w:t>/scripts</w:t>
      </w:r>
      <w:bookmarkEnd w:id="12"/>
    </w:p>
    <w:p w14:paraId="66367C89" w14:textId="61F80464" w:rsidR="004C3A7E" w:rsidRDefault="00E95633" w:rsidP="004C3A7E">
      <w:r w:rsidRPr="00E95633">
        <w:drawing>
          <wp:inline distT="0" distB="0" distL="0" distR="0" wp14:anchorId="02CD612D" wp14:editId="1C159D98">
            <wp:extent cx="3673158" cy="18746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1C5" w14:textId="771C611E" w:rsidR="00855268" w:rsidRDefault="00855268" w:rsidP="00600990">
      <w:pPr>
        <w:pStyle w:val="Heading3"/>
      </w:pPr>
      <w:bookmarkStart w:id="13" w:name="_Toc161094177"/>
      <w:r w:rsidRPr="00045742">
        <w:t>Các file init</w:t>
      </w:r>
      <w:bookmarkEnd w:id="13"/>
    </w:p>
    <w:p w14:paraId="390349FB" w14:textId="640E4BFD" w:rsidR="00F26919" w:rsidRPr="00F26919" w:rsidRDefault="00F26919" w:rsidP="00F26919">
      <w:r w:rsidRPr="00F26919">
        <w:t>init-configserver</w:t>
      </w:r>
      <w:r>
        <w:t>.js</w:t>
      </w:r>
    </w:p>
    <w:p w14:paraId="1EB64C3A" w14:textId="77777777" w:rsidR="00F26919" w:rsidRPr="00F26919" w:rsidRDefault="00F26919" w:rsidP="00F2691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6919">
        <w:rPr>
          <w:rFonts w:ascii="Consolas" w:eastAsia="Times New Roman" w:hAnsi="Consolas" w:cs="Times New Roman"/>
          <w:color w:val="DCDCAA"/>
          <w:sz w:val="21"/>
          <w:szCs w:val="21"/>
        </w:rPr>
        <w:t>initiate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CE9178"/>
          <w:sz w:val="21"/>
          <w:szCs w:val="21"/>
        </w:rPr>
        <w:t>"rs-config-server"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configsvr: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members: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{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CE9178"/>
          <w:sz w:val="21"/>
          <w:szCs w:val="21"/>
        </w:rPr>
        <w:t>'configsvr01:27017'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CE9178"/>
          <w:sz w:val="21"/>
          <w:szCs w:val="21"/>
        </w:rPr>
        <w:t>'configsvr02:27017'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6919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919">
        <w:rPr>
          <w:rFonts w:ascii="Consolas" w:eastAsia="Times New Roman" w:hAnsi="Consolas" w:cs="Times New Roman"/>
          <w:color w:val="CE9178"/>
          <w:sz w:val="21"/>
          <w:szCs w:val="21"/>
        </w:rPr>
        <w:t>'configsvr03:27017'</w:t>
      </w:r>
      <w:r w:rsidRPr="00F26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] })</w:t>
      </w:r>
    </w:p>
    <w:p w14:paraId="72D4585F" w14:textId="77777777" w:rsidR="00855268" w:rsidRDefault="00855268" w:rsidP="00855268"/>
    <w:p w14:paraId="2EE68E4E" w14:textId="61153CB4" w:rsidR="0007102A" w:rsidRDefault="0007102A" w:rsidP="00855268">
      <w:r w:rsidRPr="0007102A">
        <w:drawing>
          <wp:inline distT="0" distB="0" distL="0" distR="0" wp14:anchorId="06C6BDA8" wp14:editId="22829AAE">
            <wp:extent cx="54864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F7A7" w14:textId="2CD97DC9" w:rsidR="0007102A" w:rsidRDefault="0007102A" w:rsidP="00855268">
      <w:r w:rsidRPr="0007102A">
        <w:t>init-shard01</w:t>
      </w:r>
    </w:p>
    <w:p w14:paraId="1A659062" w14:textId="77777777" w:rsidR="0007102A" w:rsidRPr="0007102A" w:rsidRDefault="0007102A" w:rsidP="0007102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102A">
        <w:rPr>
          <w:rFonts w:ascii="Consolas" w:eastAsia="Times New Roman" w:hAnsi="Consolas" w:cs="Times New Roman"/>
          <w:color w:val="DCDCAA"/>
          <w:sz w:val="21"/>
          <w:szCs w:val="21"/>
        </w:rPr>
        <w:t>initiate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CE9178"/>
          <w:sz w:val="21"/>
          <w:szCs w:val="21"/>
        </w:rPr>
        <w:t>"rs-shard-01"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members: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{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CE9178"/>
          <w:sz w:val="21"/>
          <w:szCs w:val="21"/>
        </w:rPr>
        <w:t>"shard01-a:27017"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CE9178"/>
          <w:sz w:val="21"/>
          <w:szCs w:val="21"/>
        </w:rPr>
        <w:t>"shard01-b:27017"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102A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02A">
        <w:rPr>
          <w:rFonts w:ascii="Consolas" w:eastAsia="Times New Roman" w:hAnsi="Consolas" w:cs="Times New Roman"/>
          <w:color w:val="CE9178"/>
          <w:sz w:val="21"/>
          <w:szCs w:val="21"/>
        </w:rPr>
        <w:t>"shard01-c:27017"</w:t>
      </w:r>
      <w:r w:rsidRPr="000710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] })</w:t>
      </w:r>
    </w:p>
    <w:p w14:paraId="272843B8" w14:textId="76392F78" w:rsidR="0007102A" w:rsidRDefault="0007102A" w:rsidP="00855268">
      <w:r w:rsidRPr="0007102A">
        <w:t>init-shard0</w:t>
      </w:r>
      <w:r>
        <w:t>2</w:t>
      </w:r>
    </w:p>
    <w:p w14:paraId="5447D25B" w14:textId="77777777" w:rsidR="00D51F95" w:rsidRPr="00D51F95" w:rsidRDefault="00D51F95" w:rsidP="00D51F9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F95">
        <w:rPr>
          <w:rFonts w:ascii="Consolas" w:eastAsia="Times New Roman" w:hAnsi="Consolas" w:cs="Times New Roman"/>
          <w:color w:val="DCDCAA"/>
          <w:sz w:val="21"/>
          <w:szCs w:val="21"/>
        </w:rPr>
        <w:t>initiate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CE9178"/>
          <w:sz w:val="21"/>
          <w:szCs w:val="21"/>
        </w:rPr>
        <w:t>"rs-shard-02"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members: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        {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CE9178"/>
          <w:sz w:val="21"/>
          <w:szCs w:val="21"/>
        </w:rPr>
        <w:t>"shard02-a:27017"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        {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CE9178"/>
          <w:sz w:val="21"/>
          <w:szCs w:val="21"/>
        </w:rPr>
        <w:t>"shard02-b:27017"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     {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F95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F95">
        <w:rPr>
          <w:rFonts w:ascii="Consolas" w:eastAsia="Times New Roman" w:hAnsi="Consolas" w:cs="Times New Roman"/>
          <w:color w:val="CE9178"/>
          <w:sz w:val="21"/>
          <w:szCs w:val="21"/>
        </w:rPr>
        <w:t>"shard02-c:27017"</w:t>
      </w:r>
      <w:r w:rsidRPr="00D51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     ]   })</w:t>
      </w:r>
    </w:p>
    <w:p w14:paraId="2AF1124D" w14:textId="77777777" w:rsidR="0007102A" w:rsidRDefault="0007102A" w:rsidP="00855268"/>
    <w:p w14:paraId="315F3555" w14:textId="0BE45A03" w:rsidR="0007102A" w:rsidRDefault="0007102A" w:rsidP="00855268">
      <w:r w:rsidRPr="0007102A">
        <w:lastRenderedPageBreak/>
        <w:t>init-shard0</w:t>
      </w:r>
      <w:r>
        <w:t>3</w:t>
      </w:r>
    </w:p>
    <w:p w14:paraId="758C8B58" w14:textId="1FF5BAF3" w:rsidR="00D6369E" w:rsidRPr="00970536" w:rsidRDefault="00D6369E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9E">
        <w:rPr>
          <w:rFonts w:ascii="Consolas" w:eastAsia="Times New Roman" w:hAnsi="Consolas" w:cs="Times New Roman"/>
          <w:color w:val="DCDCAA"/>
          <w:sz w:val="21"/>
          <w:szCs w:val="21"/>
        </w:rPr>
        <w:t>initiate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CE9178"/>
          <w:sz w:val="21"/>
          <w:szCs w:val="21"/>
        </w:rPr>
        <w:t>"rs-shard-03"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members: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CE9178"/>
          <w:sz w:val="21"/>
          <w:szCs w:val="21"/>
        </w:rPr>
        <w:t>"shard03-a:27017"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},{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CE9178"/>
          <w:sz w:val="21"/>
          <w:szCs w:val="21"/>
        </w:rPr>
        <w:t>"shard03-b:27017"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},{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9E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9E">
        <w:rPr>
          <w:rFonts w:ascii="Consolas" w:eastAsia="Times New Roman" w:hAnsi="Consolas" w:cs="Times New Roman"/>
          <w:color w:val="CE9178"/>
          <w:sz w:val="21"/>
          <w:szCs w:val="21"/>
        </w:rPr>
        <w:t>"shard03-c:27017"</w:t>
      </w:r>
      <w:r w:rsidRPr="00D636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},]})</w:t>
      </w:r>
    </w:p>
    <w:p w14:paraId="30E98FE0" w14:textId="44DAC560" w:rsidR="00855268" w:rsidRDefault="00855268" w:rsidP="00600990">
      <w:pPr>
        <w:pStyle w:val="Heading3"/>
      </w:pPr>
      <w:bookmarkStart w:id="14" w:name="_Toc161094178"/>
      <w:r>
        <w:t>File docker-compose</w:t>
      </w:r>
      <w:bookmarkEnd w:id="14"/>
    </w:p>
    <w:p w14:paraId="6D50152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3447D94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6637B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3CAD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Router</w:t>
      </w:r>
    </w:p>
    <w:p w14:paraId="4C3A24E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router01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A76B1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4AC541A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router-01</w:t>
      </w:r>
    </w:p>
    <w:p w14:paraId="0C738E5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mongos --port 27017 --configdb rs-config-server/configsvr01:27017,configsvr02:27017,configsvr03:27017 --bind_ip_all</w:t>
      </w:r>
    </w:p>
    <w:p w14:paraId="482852B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F9BEF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27117:27017</w:t>
      </w:r>
    </w:p>
    <w:p w14:paraId="011F37E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25B0B20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A9610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2AFB086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mongodb_cluster_router01_db:/data/db</w:t>
      </w:r>
    </w:p>
    <w:p w14:paraId="7B7EB0A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mongodb_cluster_router01_config:/data/configdb</w:t>
      </w:r>
    </w:p>
    <w:p w14:paraId="464C96B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router02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3F56E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2FF4D28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router-02</w:t>
      </w:r>
    </w:p>
    <w:p w14:paraId="5E3C4D6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mongos --port 27017 --configdb rs-config-server/configsvr01:27017,configsvr02:27017,configsvr03:27017 --bind_ip_all</w:t>
      </w:r>
    </w:p>
    <w:p w14:paraId="4A7204D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2F99B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24281E5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mongodb_cluster_router02_db:/data/db</w:t>
      </w:r>
    </w:p>
    <w:p w14:paraId="3221309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mongodb_cluster_router02_config:/data/configdb</w:t>
      </w:r>
    </w:p>
    <w:p w14:paraId="3E531A0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51974D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27118:27017</w:t>
      </w:r>
    </w:p>
    <w:p w14:paraId="0CA3A20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7C8C15D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300DB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router01</w:t>
      </w:r>
    </w:p>
    <w:p w14:paraId="3F8AE92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EE4B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Config Servers</w:t>
      </w:r>
    </w:p>
    <w:p w14:paraId="6F3A1E9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configsvr01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B58C2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06CFB96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mongo-config-01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092F9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27017 --configsvr --replSet rs-config-server</w:t>
      </w:r>
    </w:p>
    <w:p w14:paraId="7D74698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017BE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1FAD2D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mongodb_cluster_configsvr01_db:/data/db</w:t>
      </w:r>
    </w:p>
    <w:p w14:paraId="7E77431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mongodb_cluster_configsvr01_config:/data/configdb</w:t>
      </w:r>
    </w:p>
    <w:p w14:paraId="4054CF8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0AA145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27119:27017</w:t>
      </w:r>
    </w:p>
    <w:p w14:paraId="67DAD3B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50FA428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D7A78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shard01-a</w:t>
      </w:r>
    </w:p>
    <w:p w14:paraId="0B421E5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shard02-a</w:t>
      </w:r>
    </w:p>
    <w:p w14:paraId="0292A99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shard03-a</w:t>
      </w:r>
    </w:p>
    <w:p w14:paraId="4F81430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configsvr02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F615D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77B12BA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mongo-config-02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2E48F3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27017 --configsvr --replSet rs-config-server</w:t>
      </w:r>
    </w:p>
    <w:p w14:paraId="755814D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2360D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1B477D9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mongodb_cluster_configsvr02_db:/data/db</w:t>
      </w:r>
    </w:p>
    <w:p w14:paraId="20AAB18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mongodb_cluster_configsvr02_config:/data/configdb</w:t>
      </w:r>
    </w:p>
    <w:p w14:paraId="4F69321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B2FF4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27120:27017</w:t>
      </w:r>
    </w:p>
    <w:p w14:paraId="1AF85B1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4CAD3A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2668C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configsvr01</w:t>
      </w:r>
    </w:p>
    <w:p w14:paraId="408ECCE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configsvr03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5854C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74B8FE0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mongo-config-03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7F5508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27017 --configsvr --replSet rs-config-server</w:t>
      </w:r>
    </w:p>
    <w:p w14:paraId="191FB8C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01048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4F18C05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mongodb_cluster_configsvr03_db:/data/db</w:t>
      </w:r>
    </w:p>
    <w:p w14:paraId="03985E2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mongodb_cluster_configsvr03_config:/data/configdb</w:t>
      </w:r>
    </w:p>
    <w:p w14:paraId="07615BC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0BD2E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27121:27017</w:t>
      </w:r>
    </w:p>
    <w:p w14:paraId="09A7362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6ED4184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B5486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configsvr02</w:t>
      </w:r>
    </w:p>
    <w:p w14:paraId="1AA71F7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DCFE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Shards</w:t>
      </w:r>
    </w:p>
    <w:p w14:paraId="47CC831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Shards 01</w:t>
      </w:r>
    </w:p>
    <w:p w14:paraId="0BCDE47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4C2A4A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shard01-a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32E14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3CF90F2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</w:p>
    <w:p w14:paraId="39C7F58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rs-shard-01</w:t>
      </w:r>
    </w:p>
    <w:p w14:paraId="4723477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7A3B2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7F3C68E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mongodb_cluster_shard01_a_db:/data/db</w:t>
      </w:r>
    </w:p>
    <w:p w14:paraId="4B929F3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mongodb_cluster_shard01_a_config:/data/configdb</w:t>
      </w:r>
    </w:p>
    <w:p w14:paraId="52F408A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FBF30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27122:27017</w:t>
      </w:r>
    </w:p>
    <w:p w14:paraId="3AA7855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7B3828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A3045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shard01-b</w:t>
      </w:r>
    </w:p>
    <w:p w14:paraId="24E9E67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shard01-c</w:t>
      </w:r>
    </w:p>
    <w:p w14:paraId="3C3AC51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shard01-b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5A89C4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207F8F0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shard-01-node-b</w:t>
      </w:r>
    </w:p>
    <w:p w14:paraId="589FE85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rs-shard-01</w:t>
      </w:r>
    </w:p>
    <w:p w14:paraId="09A082A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C0497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04CEE7B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mongodb_cluster_shard01_b_db:/data/db</w:t>
      </w:r>
    </w:p>
    <w:p w14:paraId="109C4BF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mongodb_cluster_shard01_b_config:/data/configdb</w:t>
      </w:r>
    </w:p>
    <w:p w14:paraId="571C3A6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FA115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27123:27017</w:t>
      </w:r>
    </w:p>
    <w:p w14:paraId="4477CA6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29C100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shard01-c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1EE09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539BB03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shard-01-node-c</w:t>
      </w:r>
    </w:p>
    <w:p w14:paraId="16C4FFD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rs-shard-01</w:t>
      </w:r>
    </w:p>
    <w:p w14:paraId="1E9768E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9FDCD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5CE871D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mongodb_cluster_shard01_c_db:/data/db</w:t>
      </w:r>
    </w:p>
    <w:p w14:paraId="5C64D68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mongodb_cluster_shard01_c_config:/data/configdb</w:t>
      </w:r>
    </w:p>
    <w:p w14:paraId="23867EB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B8EB0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27124:27017</w:t>
      </w:r>
    </w:p>
    <w:p w14:paraId="461C771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D12167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4639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Shards 02</w:t>
      </w:r>
    </w:p>
    <w:p w14:paraId="3F9C7C1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shard02-a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50F34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4991560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shard-02-node-a</w:t>
      </w:r>
    </w:p>
    <w:p w14:paraId="679E8B7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rs-shard-02</w:t>
      </w:r>
    </w:p>
    <w:p w14:paraId="4859E35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72A15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37A5988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mongodb_cluster_shard02_a_db:/data/db</w:t>
      </w:r>
    </w:p>
    <w:p w14:paraId="66D90C7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mongodb_cluster_shard02_a_config:/data/configdb</w:t>
      </w:r>
    </w:p>
    <w:p w14:paraId="2FBF3AF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470A5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27125:27017</w:t>
      </w:r>
    </w:p>
    <w:p w14:paraId="7E64DDA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7E977FD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51156C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shard02-b</w:t>
      </w:r>
    </w:p>
    <w:p w14:paraId="553A856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shard02-c</w:t>
      </w:r>
    </w:p>
    <w:p w14:paraId="411D99D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shard02-b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A38E8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489F4DB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shard-02-node-b</w:t>
      </w:r>
    </w:p>
    <w:p w14:paraId="2276728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rs-shard-02</w:t>
      </w:r>
    </w:p>
    <w:p w14:paraId="35146C3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88B5F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76BA078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mongodb_cluster_shard02_b_db:/data/db</w:t>
      </w:r>
    </w:p>
    <w:p w14:paraId="59C0438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mongodb_cluster_shard02_b_config:/data/configdb</w:t>
      </w:r>
    </w:p>
    <w:p w14:paraId="3FEB586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AB306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27126:27017</w:t>
      </w:r>
    </w:p>
    <w:p w14:paraId="3C6C8FB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2BD3724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shard02-c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D4944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1B48D98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shard-02-node-c</w:t>
      </w:r>
    </w:p>
    <w:p w14:paraId="54CF092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rs-shard-02</w:t>
      </w:r>
    </w:p>
    <w:p w14:paraId="259F24F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58EA1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1F1A866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mongodb_cluster_shard02_c_db:/data/db</w:t>
      </w:r>
    </w:p>
    <w:p w14:paraId="57A3AAE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mongodb_cluster_shard02_c_config:/data/configdb</w:t>
      </w:r>
    </w:p>
    <w:p w14:paraId="3CE17A8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264F8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27127:27017</w:t>
      </w:r>
    </w:p>
    <w:p w14:paraId="25C4E62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0DBD207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920EC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6A9955"/>
          <w:sz w:val="21"/>
          <w:szCs w:val="21"/>
        </w:rPr>
        <w:t>## Shards 03</w:t>
      </w:r>
    </w:p>
    <w:p w14:paraId="1D4CC01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shard03-a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71A16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364A842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shard-03-node-a</w:t>
      </w:r>
    </w:p>
    <w:p w14:paraId="63BB9BE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rs-shard-03</w:t>
      </w:r>
    </w:p>
    <w:p w14:paraId="2F5A17A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498CB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56A7899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mongodb_cluster_shard03_a_db:/data/db</w:t>
      </w:r>
    </w:p>
    <w:p w14:paraId="74573D0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mongodb_cluster_shard03_a_config:/data/configdb</w:t>
      </w:r>
    </w:p>
    <w:p w14:paraId="51CD0C1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557A0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27128:27017</w:t>
      </w:r>
    </w:p>
    <w:p w14:paraId="6437A78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621B97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D597A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shard03-b</w:t>
      </w:r>
    </w:p>
    <w:p w14:paraId="1B28823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shard03-c</w:t>
      </w:r>
    </w:p>
    <w:p w14:paraId="7C1864E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shard03-b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E4B5F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37264EF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shard-03-node-b</w:t>
      </w:r>
    </w:p>
    <w:p w14:paraId="53AFA84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rs-shard-03</w:t>
      </w:r>
    </w:p>
    <w:p w14:paraId="14D78A2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DAE1C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0713E483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mongodb_cluster_shard03_b_db:/data/db</w:t>
      </w:r>
    </w:p>
    <w:p w14:paraId="213233E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mongodb_cluster_shard03_b_config:/data/configdb</w:t>
      </w:r>
    </w:p>
    <w:p w14:paraId="1DFF101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19525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27129:27017</w:t>
      </w:r>
    </w:p>
    <w:p w14:paraId="2F79BE5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6C87A91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shard03-c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6E5B2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mongo:6.0.1</w:t>
      </w:r>
    </w:p>
    <w:p w14:paraId="43ACB16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shard-03-node-c</w:t>
      </w:r>
    </w:p>
    <w:p w14:paraId="531D9C8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 --port 27017 --shardsvr --replSet rs-shard-03</w:t>
      </w:r>
    </w:p>
    <w:p w14:paraId="320A82B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449B1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./scripts:/scripts</w:t>
      </w:r>
    </w:p>
    <w:p w14:paraId="5AFF871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mongodb_cluster_shard03_c_db:/data/db</w:t>
      </w:r>
    </w:p>
    <w:p w14:paraId="17ED87B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mongodb_cluster_shard03_c_config:/data/configdb</w:t>
      </w:r>
    </w:p>
    <w:p w14:paraId="0E7C70F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0591E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27130:27017</w:t>
      </w:r>
    </w:p>
    <w:p w14:paraId="0BBA7E1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053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0C8517C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DB65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79C07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mongodb_cluster_router01_db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D85A7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mongodb_cluster_router01_config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1234A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7BFEA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mongodb_cluster_router02_db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E642A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mongodb_cluster_router02_config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97307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D2C447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mongodb_cluster_configsvr01_db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4C4CC6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mongodb_cluster_configsvr01_config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82A07D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F7BC0F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mongodb_cluster_configsvr02_db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A7636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mongodb_cluster_configsvr02_config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9C665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C0FEDC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mongodb_cluster_configsvr03_db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22C08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mongodb_cluster_configsvr03_config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40694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C13ED7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mongodb_cluster_shard01_a_db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8A917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mongodb_cluster_shard01_a_config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FBD09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87DC71B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mongodb_cluster_shard01_b_db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4C54F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mongodb_cluster_shard01_b_config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654341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2D1EA2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mongodb_cluster_shard01_c_db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11D13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mongodb_cluster_shard01_c_config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92D63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042FA85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mongodb_cluster_shard02_a_db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58B35F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mongodb_cluster_shard02_a_config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E600B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B6C8C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mongodb_cluster_shard02_b_db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41084E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mongodb_cluster_shard02_b_config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AE870E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2401C39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mongodb_cluster_shard02_c_db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876310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mongodb_cluster_shard02_c_config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F04B0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17B6A2A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mongodb_cluster_shard03_a_db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A4BB8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mongodb_cluster_shard03_a_config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BBF874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E3720A8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mongodb_cluster_shard03_b_db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EC8E72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mongodb_cluster_shard03_b_config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2174D7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F8C5C9C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mongodb_cluster_shard03_c_db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C993ED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536">
        <w:rPr>
          <w:rFonts w:ascii="Consolas" w:eastAsia="Times New Roman" w:hAnsi="Consolas" w:cs="Times New Roman"/>
          <w:color w:val="569CD6"/>
          <w:sz w:val="21"/>
          <w:szCs w:val="21"/>
        </w:rPr>
        <w:t>mongodb_cluster_shard03_c_config</w:t>
      </w:r>
      <w:r w:rsidRPr="009705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3CE155" w14:textId="77777777" w:rsidR="00970536" w:rsidRPr="00970536" w:rsidRDefault="00970536" w:rsidP="0097053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41AEC" w14:textId="77777777" w:rsidR="00855268" w:rsidRDefault="00855268" w:rsidP="00855268"/>
    <w:p w14:paraId="5398D161" w14:textId="297ACA02" w:rsidR="00891E15" w:rsidRDefault="00891E15" w:rsidP="00600990">
      <w:pPr>
        <w:pStyle w:val="Heading3"/>
      </w:pPr>
      <w:bookmarkStart w:id="15" w:name="_Toc161094179"/>
      <w:r>
        <w:t xml:space="preserve">File </w:t>
      </w:r>
      <w:r>
        <w:t>hướng dẫn chạy</w:t>
      </w:r>
      <w:r w:rsidR="00F0566A">
        <w:t xml:space="preserve"> và setup toàn bộ code</w:t>
      </w:r>
      <w:bookmarkEnd w:id="15"/>
    </w:p>
    <w:p w14:paraId="0ADFDFA1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Instruction - PSS Style (Primary -Secondary - Secondary)</w:t>
      </w:r>
    </w:p>
    <w:p w14:paraId="4992D5C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=========================================</w:t>
      </w:r>
    </w:p>
    <w:p w14:paraId="211F957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6118E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</w:p>
    <w:p w14:paraId="0ACC632F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Mongo Components</w:t>
      </w:r>
    </w:p>
    <w:p w14:paraId="5E05B97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A82D2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 Server (3 member replica set):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`configsvr01`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`configsvr02`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`configsvr03`</w:t>
      </w:r>
    </w:p>
    <w:p w14:paraId="7AD9B3E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3 Shards (each a 3 member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`PSS`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replica set):</w:t>
      </w:r>
    </w:p>
    <w:p w14:paraId="0CD739E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`shard01-a`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`shard01-b`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`shard01-c`</w:t>
      </w:r>
    </w:p>
    <w:p w14:paraId="37D5010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`shard02-a`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`shard02-b`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`shard02-c`</w:t>
      </w:r>
    </w:p>
    <w:p w14:paraId="01942BAE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`shard03-a`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`shard03-b`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`shard03-c`</w:t>
      </w:r>
    </w:p>
    <w:p w14:paraId="2C5C5B0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 Routers (mongos):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`router01`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`router02`</w:t>
      </w:r>
    </w:p>
    <w:p w14:paraId="6E1DB4F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B4A318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✨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Steps</w:t>
      </w:r>
    </w:p>
    <w:p w14:paraId="20E1778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B27B0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👉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Step 1: Start all of the containers</w:t>
      </w:r>
    </w:p>
    <w:p w14:paraId="4E25F23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8FBF3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59764AF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up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</w:p>
    <w:p w14:paraId="2A265CE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1CC6600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EFE8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👉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Step 2: Initialize the replica sets (config servers and shards)</w:t>
      </w:r>
    </w:p>
    <w:p w14:paraId="34566E6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679ED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29105EE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configsvr01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"mongosh &lt; /scripts/init-configserver.js"</w:t>
      </w:r>
    </w:p>
    <w:p w14:paraId="74150E5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shard01-a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"mongosh &lt; /scripts/init-shard01.js"</w:t>
      </w:r>
    </w:p>
    <w:p w14:paraId="66D424AD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shard02-a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"mongosh &lt; /scripts/init-shard02.js"</w:t>
      </w:r>
    </w:p>
    <w:p w14:paraId="738FF176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shard03-a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"mongosh &lt; /scripts/init-shard03.js"</w:t>
      </w:r>
    </w:p>
    <w:p w14:paraId="742F3C4B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5328EFF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AFE7E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👉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Step 3: Initializing the router</w:t>
      </w:r>
    </w:p>
    <w:p w14:paraId="43521C36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127C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Note: Wait a bit for the config server and shards to elect their primaries before initializing the router</w:t>
      </w:r>
    </w:p>
    <w:p w14:paraId="6D30915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423A5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001872F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router01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"mongosh &lt; /scripts/init-router.js"</w:t>
      </w:r>
    </w:p>
    <w:p w14:paraId="44FE6716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6EC5812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955B8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👉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Step 4: Enable sharding and setup sharding-key</w:t>
      </w:r>
    </w:p>
    <w:p w14:paraId="5D5A3A8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6983255A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router01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mongosh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--port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</w:p>
    <w:p w14:paraId="673CDA4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E441D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//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sharding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database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MyDatabase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0D7C51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sh.enableSharding("MyDatabase"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17BF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DA6CB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//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Setup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shardingKey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collection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MyCollection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</w:p>
    <w:p w14:paraId="2F24AD1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db.adminCommand(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shardCollection: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"MyDatabase.MyCollection",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key: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oemNumber: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"hashed",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zipCode: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supplierId: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D10073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0CE7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</w:p>
    <w:p w14:paraId="632DD278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6FF02F9D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5F9B0F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📋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Verify</w:t>
      </w:r>
    </w:p>
    <w:p w14:paraId="2ACC869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52FC63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✅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Verify the status of the sharded cluster</w:t>
      </w:r>
    </w:p>
    <w:p w14:paraId="21A90CAD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810DB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668B816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router01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mongosh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--port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</w:p>
    <w:p w14:paraId="10EFBF75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sh.status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0B515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exit</w:t>
      </w:r>
    </w:p>
    <w:p w14:paraId="427FCEB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3C29B4B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05DA5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✅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Verify status of replica set for each shard</w:t>
      </w:r>
    </w:p>
    <w:p w14:paraId="26954479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PRIMARY, 2 SECONDARY</w:t>
      </w:r>
    </w:p>
    <w:p w14:paraId="477090C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EEC5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6E6CF14F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'rs.status()' | mongosh --port 27017"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7256A3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shard-02-node-a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'rs.status()' | mongosh --port 27017"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729DA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shard-03-node-a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'rs.status()' | mongosh --port 27017"</w:t>
      </w:r>
    </w:p>
    <w:p w14:paraId="75161156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6AA4070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D8775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✅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Check database status</w:t>
      </w:r>
    </w:p>
    <w:p w14:paraId="6932620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4CE78E2B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docker-compose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router01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mongosh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--port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</w:p>
    <w:p w14:paraId="6A45E97A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MyDatabase</w:t>
      </w:r>
    </w:p>
    <w:p w14:paraId="171ACFB4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db.stats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9EF2D2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>db.MyCollection.getShardDistribution()</w:t>
      </w:r>
    </w:p>
    <w:p w14:paraId="3ED6589A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</w:p>
    <w:p w14:paraId="4011DE97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08952E1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6A72F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 </w:t>
      </w:r>
      <w:r w:rsidRPr="00326828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</w:rPr>
        <w:t>🔎</w:t>
      </w:r>
      <w:r w:rsidRPr="0032682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More commands</w:t>
      </w:r>
    </w:p>
    <w:p w14:paraId="2618AD1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40360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14:paraId="63F23511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mongo-config-01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'rs.status()' | mongosh --port 27017"</w:t>
      </w:r>
    </w:p>
    <w:p w14:paraId="5DEABA0C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'rs.help()' | mongosh --port 27017"</w:t>
      </w:r>
    </w:p>
    <w:p w14:paraId="10F03548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'rs.status()' | mongosh --port 27017"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38B33E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'rs.printReplicationInfo()' | mongosh --port 27017"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41322F" w14:textId="77777777" w:rsidR="00326828" w:rsidRPr="00326828" w:rsidRDefault="00326828" w:rsidP="0032682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exec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-it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shard-01-node-a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bash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32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28">
        <w:rPr>
          <w:rFonts w:ascii="Consolas" w:eastAsia="Times New Roman" w:hAnsi="Consolas" w:cs="Times New Roman"/>
          <w:color w:val="CE9178"/>
          <w:sz w:val="21"/>
          <w:szCs w:val="21"/>
        </w:rPr>
        <w:t>"echo 'rs.printSlaveReplicationInfo()' | mongosh --port 27017"</w:t>
      </w:r>
    </w:p>
    <w:p w14:paraId="08A36964" w14:textId="0A815DD0" w:rsidR="00855268" w:rsidRPr="00AD661F" w:rsidRDefault="00326828" w:rsidP="00AD661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828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14:paraId="2DEBC723" w14:textId="1FF950CD" w:rsidR="004C3A7E" w:rsidRDefault="004C3A7E" w:rsidP="004C3A7E">
      <w:pPr>
        <w:pStyle w:val="Heading2"/>
      </w:pPr>
      <w:bookmarkStart w:id="16" w:name="_Toc161094180"/>
      <w:r>
        <w:t xml:space="preserve">FOLDER </w:t>
      </w:r>
      <w:r w:rsidR="007D1BB3">
        <w:t>router</w:t>
      </w:r>
      <w:bookmarkEnd w:id="16"/>
    </w:p>
    <w:p w14:paraId="01EAC5A9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1F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14:paraId="26ADA5CF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BEBFA1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6CA74A2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"golangbook/middleware"</w:t>
      </w:r>
    </w:p>
    <w:p w14:paraId="3FE9291E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"golangbook/hello"</w:t>
      </w:r>
    </w:p>
    <w:p w14:paraId="6EDB3B90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"github.com/gorilla/mux"</w:t>
      </w:r>
    </w:p>
    <w:p w14:paraId="6B88F115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959083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5E25C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6A9955"/>
          <w:sz w:val="21"/>
          <w:szCs w:val="21"/>
        </w:rPr>
        <w:t>// Router is exported and used in main.go</w:t>
      </w:r>
    </w:p>
    <w:p w14:paraId="5359A522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1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11FB">
        <w:rPr>
          <w:rFonts w:ascii="Consolas" w:eastAsia="Times New Roman" w:hAnsi="Consolas" w:cs="Times New Roman"/>
          <w:color w:val="4EC9B0"/>
          <w:sz w:val="21"/>
          <w:szCs w:val="21"/>
        </w:rPr>
        <w:t>mux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20EEA8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06CAF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1F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mux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NewRouter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F06649F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EE296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"/api/task"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GetAllTask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573829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"/api/task"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CreateTask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12420F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"/api/task/{id}"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TaskComplete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7CF6A8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"/api/undoTask/{id}"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UndoTask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0F64FB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"/api/deleteTask/{id}"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DeleteTask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A1E087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"/api/deleteAllTask"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DeleteAllTask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F71BC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2B1935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"/health"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HealthHandler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11F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1F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72CCE9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1F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14:paraId="3D2BEB80" w14:textId="77777777" w:rsidR="00C411FB" w:rsidRPr="00C411FB" w:rsidRDefault="00C411FB" w:rsidP="00C411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D971BB" w14:textId="77777777" w:rsidR="007D1BB3" w:rsidRDefault="007D1BB3" w:rsidP="007D1BB3"/>
    <w:p w14:paraId="2429520A" w14:textId="60CEBFA4" w:rsidR="007D1BB3" w:rsidRDefault="007D1BB3" w:rsidP="007D1BB3">
      <w:pPr>
        <w:pStyle w:val="Heading2"/>
      </w:pPr>
      <w:bookmarkStart w:id="17" w:name="_Toc161094181"/>
      <w:r>
        <w:t xml:space="preserve">FOLDER </w:t>
      </w:r>
      <w:r>
        <w:t>scripts</w:t>
      </w:r>
      <w:bookmarkEnd w:id="17"/>
    </w:p>
    <w:p w14:paraId="2E51127D" w14:textId="50C437CF" w:rsidR="007D1BB3" w:rsidRDefault="004A1B41" w:rsidP="007D1BB3">
      <w:r w:rsidRPr="004A1B41">
        <w:drawing>
          <wp:inline distT="0" distB="0" distL="0" distR="0" wp14:anchorId="129DF05F" wp14:editId="501B1CC4">
            <wp:extent cx="3139712" cy="11202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C679" w14:textId="34EC3892" w:rsidR="00450118" w:rsidRDefault="002562EC" w:rsidP="00941CC7">
      <w:pPr>
        <w:pStyle w:val="Heading3"/>
      </w:pPr>
      <w:bookmarkStart w:id="18" w:name="_Toc161094182"/>
      <w:r>
        <w:t>d</w:t>
      </w:r>
      <w:r w:rsidR="00AD720D">
        <w:t>ocker_run_golangbook.sh</w:t>
      </w:r>
      <w:bookmarkEnd w:id="18"/>
    </w:p>
    <w:p w14:paraId="6A0E08F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377BD21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4387436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From root of project, run: `bash scripts/docker_run_consul_discovery.sh`</w:t>
      </w:r>
    </w:p>
    <w:p w14:paraId="24CEEEA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5FE2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</w:p>
    <w:p w14:paraId="4814836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0C5D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../.env ]</w:t>
      </w:r>
    </w:p>
    <w:p w14:paraId="76B31D1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06F5CC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.env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xargs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B4760A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C5424D6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5FFB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Color Console Output</w:t>
      </w:r>
    </w:p>
    <w:p w14:paraId="1E00888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'\033[0m'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Text Reset</w:t>
      </w:r>
    </w:p>
    <w:p w14:paraId="15830DA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'\033[1;31m'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Red (Bold)</w:t>
      </w:r>
    </w:p>
    <w:p w14:paraId="5FAF41E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'\033[1;32m'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Green (Bold)</w:t>
      </w:r>
    </w:p>
    <w:p w14:paraId="6180991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YELLOWBOLD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'\033[1;33m'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Yellow (Bold)</w:t>
      </w:r>
    </w:p>
    <w:p w14:paraId="1D7D83C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'\033[1;36m'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AD720D">
        <w:rPr>
          <w:rFonts w:ascii="Consolas" w:eastAsia="Times New Roman" w:hAnsi="Consolas" w:cs="Times New Roman"/>
          <w:color w:val="6A9955"/>
          <w:sz w:val="21"/>
          <w:szCs w:val="21"/>
        </w:rPr>
        <w:t># Cyan (Bold)</w:t>
      </w:r>
    </w:p>
    <w:p w14:paraId="73348E1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C797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50D04E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F80F11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IPADDRESS environment variable in the .env file: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}IPADDRESS=192.168.0.99${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10AF13BF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95460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AB500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B2926A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DC5C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$DOCKERIMAGE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F58C0E7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AED297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DOCKERIMAGE environment variable in the .env file: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}DOCKERIMAGE=lucastran/golangbook${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575BD7D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9748D1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550BA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64AD32A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E005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$SERVERPORT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3E0269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934EA3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SERVERPORT environment variable in the .env file:${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}SERVERPORT=8000${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7E09E99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D52325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615B1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72F153E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2BD19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$DOCKERPORT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F14EC5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0BAC46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DOCKERPORT environment variable in the .env file:${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}DOCKERPORT=8001${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80E841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FEED8F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06A82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7F6D453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45A0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$CONSUL_HTTP_PORT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7FE36F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E8FE16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CONSUL_HTTP_PORT environment variable in the .env file:${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}CONSUL_HTTP_PORT=8500${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50C6D1F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6717DE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F8790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29473D6F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CA0F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$FABIO_HTTP_PORT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888152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7A112F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FABIO_HTTP_PORT environment variable in the .env file:${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}FABIO_HTTP_PORT=9000${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7961BA1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52BEF5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189123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328C209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CA463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$FABIO_DASHBOARD_PORT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EF3DF1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CC2DAB7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FABIO_DASHBOARD_PORT environment variable in the .env file:${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}FABIO_DASHBOARD_PORT=9001${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2A4D520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350D58B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1D312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1DF28DB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3461E6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$NUMBER_OF_INSTANCES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D9CB76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033E3C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}Please set your NUMBER_OF_INSTANCES environment variable in the .env file: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E.g.: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}NUMBER_OF_INSTANCES=8${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1B5ED1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561E4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D40167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2D46991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B1A6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}Building Docker image:${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FE103F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Docker build command: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}docker build -t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DOCKERIMAGE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.${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660E73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E9287A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DOCKERIMAGE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66A5893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8D4C98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76434C5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ED5078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E1F4F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}Starting Consul container:${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7053D0B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Docker run command: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}docker run -d --rm -p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-p 8600:8600/udp --name=golangbook-consul consul:1.15 agent -server -ui -node=consul -bootstrap-expect=1 -client=0.0.0.0${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5A7A22F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--rm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8600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:8600/udp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--name=golangbook-consul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consul:1.15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agent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-server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-ui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-node=consul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-bootstrap-expect=1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-client=0.0.0.0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/dev/null</w:t>
      </w:r>
    </w:p>
    <w:p w14:paraId="1A9B4F2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5337FEE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39DFA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68C7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}Starting Fabio container:${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E87C04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Docker run command: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}docker run -d --rm -p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-p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FABIO_DASHBOARD_PORT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FABIO_DASHBOARD_PORT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-v ./fabio.properties:/etc/fabio/fabio.properties --name=golangbook-fabiolb fabiolb/fabio${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8E7E76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--rm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FABIO_DASHBOARD_PORT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FABIO_DASHBOARD_PORT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./fabio.properties:/etc/fabio/fabio.properties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--name=golangbook-fabiolb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fabiolb/fabio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/dev/null</w:t>
      </w:r>
    </w:p>
    <w:p w14:paraId="03A4B66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60F572E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346666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27C3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DYNAMIC_DOCKER_PORT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DOCKERPORT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F52AA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 INSTANCE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; INSTANCE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NUMBER_OF_INSTANCES; INSTANCE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</w:t>
      </w:r>
    </w:p>
    <w:p w14:paraId="3772BB5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78A9F26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}Starting hello app container instance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NUMBER_OF_INSTANCES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2C084FC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5E8FFA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}Starting Docker container:${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DOCKERIMAGE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66A551C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Container will forward its external port to the application port: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DYNAMIC_DOCKER_PORT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}-&gt;${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6F3F5FD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Docker run command: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}docker run -d --env-file .env --rm  -p 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$DYNAMIC_DOCKER_PORT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$SERVERPORT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--name golangbook-hello-${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-e DOCKERPORT=${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DYNAMIC_DOCKER_PORT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-e CONSUL_HTTP_ADDR=${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-e FABIO_HTTP_ADDR=${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$DOCKERIMAGE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6D4D84F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--env-file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.env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--rm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$DYNAMIC_DOCKER_PORT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$SERVERPORT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--name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golangbook-hello-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DOCKERPORT=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DYNAMIC_DOCKER_PORT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CONSUL_HTTP_ADDR=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FABIO_HTTP_ADDR=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$DOCKERIMAGE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/dev/null</w:t>
      </w:r>
    </w:p>
    <w:p w14:paraId="51F1DB8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67EC87E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8DE617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  ((DYNAMIC_DOCKER_PORT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DYNAMIC_DOCKER_PORT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64CF375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6124AD5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19BFC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1DF672D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ps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grep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golangbook-</w:t>
      </w:r>
    </w:p>
    <w:p w14:paraId="4285E511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5B18E1A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27A5358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802DA07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3068C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}Dashboards may take a few seconds to become available:${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7CF180F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}Console Dashboard is avaiable:${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  http://${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CONSUL_HTTP_PORT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}/ui/dc1/services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2EDA99D8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}Fabio Dashboard is avaiable:${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    http://${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FABIO_DASHBOARD_PORT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}/routes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134CB54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  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}Fabio Load Balanced Endpoint is:${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http://${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}:${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FABIO_HTTP_PORT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r w:rsidRPr="00AD720D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0D26AE4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35B4C0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07F650F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4B340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docker-react-image:1.0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./client</w:t>
      </w:r>
    </w:p>
    <w:p w14:paraId="766D6252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1DD19" w14:textId="77777777" w:rsidR="00AD720D" w:rsidRPr="00AD720D" w:rsidRDefault="00AD720D" w:rsidP="00AD720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720D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:80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569CD6"/>
          <w:sz w:val="21"/>
          <w:szCs w:val="21"/>
        </w:rPr>
        <w:t>--name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docker-react-container</w:t>
      </w:r>
      <w:r w:rsidRPr="00AD72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720D">
        <w:rPr>
          <w:rFonts w:ascii="Consolas" w:eastAsia="Times New Roman" w:hAnsi="Consolas" w:cs="Times New Roman"/>
          <w:color w:val="CE9178"/>
          <w:sz w:val="21"/>
          <w:szCs w:val="21"/>
        </w:rPr>
        <w:t>docker-react-image:1.0</w:t>
      </w:r>
    </w:p>
    <w:p w14:paraId="46572F32" w14:textId="54F01348" w:rsidR="00AD720D" w:rsidRDefault="00775949" w:rsidP="00087874">
      <w:pPr>
        <w:pStyle w:val="Heading3"/>
      </w:pPr>
      <w:bookmarkStart w:id="19" w:name="_Toc161094183"/>
      <w:r w:rsidRPr="00775949">
        <w:t>docker_teardown_golangbook</w:t>
      </w:r>
      <w:r w:rsidR="00EF11D6">
        <w:t>.sh</w:t>
      </w:r>
      <w:bookmarkEnd w:id="19"/>
    </w:p>
    <w:p w14:paraId="01824F84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7F312D27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C9E25D6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From root of project, run: `bash scripts/docker_teardown_consul_discovery.sh`</w:t>
      </w:r>
    </w:p>
    <w:p w14:paraId="7A1E3AB6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F4C41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</w:p>
    <w:p w14:paraId="69DD486E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3096AD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../.env ]</w:t>
      </w:r>
    </w:p>
    <w:p w14:paraId="08114836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A0BFF89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.env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xargs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956DBEC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743FCC91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7BCBA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Color Console Output</w:t>
      </w:r>
    </w:p>
    <w:p w14:paraId="2E3014B2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'\033[0m'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Text Reset</w:t>
      </w:r>
    </w:p>
    <w:p w14:paraId="0596C470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'\033[1;31m'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Red (Bold)</w:t>
      </w:r>
    </w:p>
    <w:p w14:paraId="03FAB304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'\033[1;32m'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Green (Bold)</w:t>
      </w:r>
    </w:p>
    <w:p w14:paraId="43B24804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YELLOWBOLD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'\033[1;33m'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Yellow (Bold)</w:t>
      </w:r>
    </w:p>
    <w:p w14:paraId="298197B3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'\033[1;36m'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Cyan (Bold)</w:t>
      </w:r>
    </w:p>
    <w:p w14:paraId="6BA56420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EFF02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B89D268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}Stopping all golangbook containers:${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159C217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  Docker stop command: 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}docker stop </w:t>
      </w:r>
      <w:r w:rsidRPr="00775949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(docker ps | grep -e golangbook- -e docker-react- | awk '{print </w:t>
      </w:r>
      <w:r w:rsidRPr="00775949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1}')${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6B77ABD1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9076B5C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CAE8628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D8F4A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stop $(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ps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grep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golangbook-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docker-react-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awk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'{print $1}')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/dev/null)</w:t>
      </w:r>
    </w:p>
    <w:p w14:paraId="564ECCCB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$?</w:t>
      </w:r>
    </w:p>
    <w:p w14:paraId="28136974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C15B97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3E3582B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  No containers found to stop.${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13BA38D3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A22A9E7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DCE60C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0B72401E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265A3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1D1F489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6A9955"/>
          <w:sz w:val="21"/>
          <w:szCs w:val="21"/>
        </w:rPr>
        <w:t># docker ps</w:t>
      </w:r>
    </w:p>
    <w:p w14:paraId="3E9EE8D6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1573501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}Complete!${</w:t>
      </w:r>
      <w:r w:rsidRPr="00775949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9994A58" w14:textId="77777777" w:rsidR="00775949" w:rsidRPr="00775949" w:rsidRDefault="00775949" w:rsidP="007759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9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5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9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27AA2A8" w14:textId="77777777" w:rsidR="00F238E2" w:rsidRDefault="00F238E2" w:rsidP="007D1BB3"/>
    <w:p w14:paraId="033201CC" w14:textId="1972012B" w:rsidR="00946EA4" w:rsidRPr="00946EA4" w:rsidRDefault="00EC27CF" w:rsidP="00087874">
      <w:pPr>
        <w:pStyle w:val="Heading3"/>
      </w:pPr>
      <w:bookmarkStart w:id="20" w:name="_Toc161094184"/>
      <w:r w:rsidRPr="00EC27CF">
        <w:t>golang_build</w:t>
      </w:r>
      <w:r w:rsidR="00946EA4">
        <w:t>.sh</w:t>
      </w:r>
      <w:bookmarkEnd w:id="20"/>
      <w:r w:rsidR="00946EA4">
        <w:t xml:space="preserve"> </w:t>
      </w:r>
    </w:p>
    <w:p w14:paraId="2C74AFF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138F2498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57BA5D8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From root of project, run: `bash scripts/golang_build.sh`</w:t>
      </w:r>
    </w:p>
    <w:p w14:paraId="23964C60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FCD0EC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</w:p>
    <w:p w14:paraId="18E7C39B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7CAEF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Color Console Output</w:t>
      </w:r>
    </w:p>
    <w:p w14:paraId="7340DA1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'\033[0m'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Text Reset</w:t>
      </w:r>
    </w:p>
    <w:p w14:paraId="19FB5EBA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'\033[1;31m'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Red (Bold)</w:t>
      </w:r>
    </w:p>
    <w:p w14:paraId="5B6DCC3A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'\033[1;32m'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Green (Bold)</w:t>
      </w:r>
    </w:p>
    <w:p w14:paraId="1E40B1ED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YELLOWBOLD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'\033[1;33m'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Yellow (Bold)</w:t>
      </w:r>
    </w:p>
    <w:p w14:paraId="32F6974E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'\033[1;36m'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C27CF">
        <w:rPr>
          <w:rFonts w:ascii="Consolas" w:eastAsia="Times New Roman" w:hAnsi="Consolas" w:cs="Times New Roman"/>
          <w:color w:val="6A9955"/>
          <w:sz w:val="21"/>
          <w:szCs w:val="21"/>
        </w:rPr>
        <w:t># Cyan (Bold)</w:t>
      </w:r>
    </w:p>
    <w:p w14:paraId="39176CBE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93F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}Formatting *.go files...${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E3FFD2A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.go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.go ; </w:t>
      </w: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7E001F6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gofmt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-w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/dev/null)</w:t>
      </w:r>
    </w:p>
    <w:p w14:paraId="37B7FBB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$?</w:t>
      </w:r>
    </w:p>
    <w:p w14:paraId="28401138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E1493E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9C3965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}...Error: 'gofmt' command failed!${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F6B074E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}ERROR: 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58041FAA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13F9EEA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C04EE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1C9FA9DE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Formatted: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447B19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33291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}...Complete.${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127BF44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CE15E5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CB96B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}Building Go app:${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}go build -o bin/golangbook .${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0923636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build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-o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bin/golangbook .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1&gt;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/dev/null)</w:t>
      </w:r>
    </w:p>
    <w:p w14:paraId="04365E28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C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$?</w:t>
      </w:r>
    </w:p>
    <w:p w14:paraId="34C6E246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E3702D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C53599B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}ERROR:  'go build' command failed!${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4A17D01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}ERROR: 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2456635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B6EC6BD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CAFF13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2DA86182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FB17764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E15E3" w14:textId="77777777" w:rsidR="00EC27CF" w:rsidRPr="00EC27CF" w:rsidRDefault="00EC27CF" w:rsidP="00EC27C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}Complete: Built native go binary.${</w:t>
      </w:r>
      <w:r w:rsidRPr="00EC27CF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0AF1467" w14:textId="0FED3662" w:rsidR="00EC27CF" w:rsidRPr="001D64C8" w:rsidRDefault="00EC27CF" w:rsidP="001D64C8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7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6FB4F2F" w14:textId="54381253" w:rsidR="009F6F4C" w:rsidRDefault="009F6F4C" w:rsidP="00087874">
      <w:pPr>
        <w:pStyle w:val="Heading3"/>
      </w:pPr>
      <w:bookmarkStart w:id="21" w:name="_Toc161094185"/>
      <w:r w:rsidRPr="009F6F4C">
        <w:t>golang_run</w:t>
      </w:r>
      <w:r w:rsidR="001D64C8">
        <w:t>.sh</w:t>
      </w:r>
      <w:bookmarkEnd w:id="21"/>
    </w:p>
    <w:p w14:paraId="1FF9094B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2FE63E0A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EE6DD86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From root of project, run: `bash scripts/golang_run.sh`</w:t>
      </w:r>
    </w:p>
    <w:p w14:paraId="69CD39F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696BA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</w:p>
    <w:p w14:paraId="2640FBB2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48FE4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Color Console Output</w:t>
      </w:r>
    </w:p>
    <w:p w14:paraId="1810F3F6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'\033[0m'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Text Reset</w:t>
      </w:r>
    </w:p>
    <w:p w14:paraId="5D6BE331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'\033[1;31m'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Red (Bold)</w:t>
      </w:r>
    </w:p>
    <w:p w14:paraId="0EF7C78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'\033[1;32m'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Green (Bold)</w:t>
      </w:r>
    </w:p>
    <w:p w14:paraId="52AF27D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YELLOWBOLD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'\033[1;33m'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Yellow (Bold)</w:t>
      </w:r>
    </w:p>
    <w:p w14:paraId="2499399B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'\033[1;36m'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15F8B">
        <w:rPr>
          <w:rFonts w:ascii="Consolas" w:eastAsia="Times New Roman" w:hAnsi="Consolas" w:cs="Times New Roman"/>
          <w:color w:val="6A9955"/>
          <w:sz w:val="21"/>
          <w:szCs w:val="21"/>
        </w:rPr>
        <w:t># Cyan (Bold)</w:t>
      </w:r>
    </w:p>
    <w:p w14:paraId="2543AD80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3D833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}Formatting *.go files...${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169E80F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.go 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.go ; </w:t>
      </w: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6F83E85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gofmt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-w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836191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$?</w:t>
      </w:r>
    </w:p>
    <w:p w14:paraId="2742B02C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6D602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30F702C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}...Error: 'gofmt' command failed!${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724F08F2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D171842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0A8EF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621C7924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"Formatted: 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60563B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914CF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}...Complete${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600414F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2D65423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66D6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}Building Go app:${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}go build -o bin/golangbook .${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4B80B69A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bin/golangbook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3EA2124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15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$?</w:t>
      </w:r>
    </w:p>
    <w:p w14:paraId="68062AD5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A61587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194C851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}...Error: 'go build' command failed!${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3D590F6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326F66D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8C86AE5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2BB9AEFB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A9A38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569CD6"/>
          <w:sz w:val="21"/>
          <w:szCs w:val="21"/>
        </w:rPr>
        <w:t>-e</w:t>
      </w:r>
      <w:r w:rsidRPr="00815F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}Running Go app:${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}./bin/golangbook${</w:t>
      </w:r>
      <w:r w:rsidRPr="00815F8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815F8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337B1150" w14:textId="77777777" w:rsidR="00815F8B" w:rsidRPr="00815F8B" w:rsidRDefault="00815F8B" w:rsidP="00815F8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F8B">
        <w:rPr>
          <w:rFonts w:ascii="Consolas" w:eastAsia="Times New Roman" w:hAnsi="Consolas" w:cs="Times New Roman"/>
          <w:color w:val="DCDCAA"/>
          <w:sz w:val="21"/>
          <w:szCs w:val="21"/>
        </w:rPr>
        <w:t>./bin/golangbook</w:t>
      </w:r>
    </w:p>
    <w:p w14:paraId="1DD115EC" w14:textId="77777777" w:rsidR="005A7016" w:rsidRDefault="005A7016" w:rsidP="007D1BB3"/>
    <w:p w14:paraId="7195B449" w14:textId="305921BB" w:rsidR="001D64C8" w:rsidRDefault="007D1BB3" w:rsidP="001D64C8">
      <w:pPr>
        <w:pStyle w:val="Heading2"/>
      </w:pPr>
      <w:bookmarkStart w:id="22" w:name="_Toc161094186"/>
      <w:r>
        <w:t xml:space="preserve">FOLDER </w:t>
      </w:r>
      <w:r>
        <w:t>structs</w:t>
      </w:r>
      <w:bookmarkEnd w:id="22"/>
    </w:p>
    <w:p w14:paraId="6A7C359B" w14:textId="77777777" w:rsidR="001D64C8" w:rsidRPr="001D64C8" w:rsidRDefault="001D64C8" w:rsidP="001D64C8"/>
    <w:p w14:paraId="6438F574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structs</w:t>
      </w:r>
    </w:p>
    <w:p w14:paraId="782D5B2C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0FA6BC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CE9178"/>
          <w:sz w:val="21"/>
          <w:szCs w:val="21"/>
        </w:rPr>
        <w:t>"github.com/google/uuid"</w:t>
      </w:r>
    </w:p>
    <w:p w14:paraId="167C6EF7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B9A62A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IP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286814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02DCAC3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C892A7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ED53A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36F3A0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212D2DFF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5D4A668D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0A4D240A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</w:p>
    <w:p w14:paraId="4C6C4DED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70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A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1F66313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43B1E9" w14:textId="77777777" w:rsidR="005A7016" w:rsidRPr="005A7016" w:rsidRDefault="005A7016" w:rsidP="005A701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D373E" w14:textId="77777777" w:rsidR="005F2F13" w:rsidRDefault="005F2F13" w:rsidP="007D1BB3"/>
    <w:p w14:paraId="7077A9AA" w14:textId="3E997441" w:rsidR="007D1BB3" w:rsidRDefault="007D1BB3" w:rsidP="007D1BB3">
      <w:pPr>
        <w:pStyle w:val="Heading2"/>
      </w:pPr>
      <w:bookmarkStart w:id="23" w:name="_Toc161094187"/>
      <w:r>
        <w:t>FILE</w:t>
      </w:r>
      <w:r>
        <w:t xml:space="preserve"> </w:t>
      </w:r>
      <w:r>
        <w:t>.ENV</w:t>
      </w:r>
      <w:bookmarkEnd w:id="23"/>
    </w:p>
    <w:p w14:paraId="39D7A801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NUMBER_OF_INSTANCES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=8</w:t>
      </w:r>
    </w:p>
    <w:p w14:paraId="2155055B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SERVERPORT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=8000</w:t>
      </w:r>
    </w:p>
    <w:p w14:paraId="55BB497A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DOCKERPORT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=8001</w:t>
      </w:r>
    </w:p>
    <w:p w14:paraId="0CFEA9DC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DOCKERIMAGE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=lucastran/golangbook</w:t>
      </w:r>
    </w:p>
    <w:p w14:paraId="20C71CEA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IPADDRESS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=192.168.219.25</w:t>
      </w:r>
    </w:p>
    <w:p w14:paraId="11ACF522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CONSUL_HTTP_PORT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=8500</w:t>
      </w:r>
    </w:p>
    <w:p w14:paraId="3344CEB4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FABIO_DASHBOARD_PORT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=9001</w:t>
      </w:r>
    </w:p>
    <w:p w14:paraId="71BA8F74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FABIO_HTTP_PORT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=9000</w:t>
      </w:r>
    </w:p>
    <w:p w14:paraId="1D1E3A99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DB_URI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=mongodb://192.168.219.25:27117,192.168.219.25:27118</w:t>
      </w:r>
    </w:p>
    <w:p w14:paraId="2BBAB0F6" w14:textId="77777777" w:rsidR="009D0FCA" w:rsidRPr="009D0FCA" w:rsidRDefault="009D0FCA" w:rsidP="009D0FC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DB_NAME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=MyDatabase</w:t>
      </w:r>
    </w:p>
    <w:p w14:paraId="7468D3AD" w14:textId="080510DA" w:rsidR="007D1BB3" w:rsidRPr="003551C7" w:rsidRDefault="009D0FCA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CA">
        <w:rPr>
          <w:rFonts w:ascii="Consolas" w:eastAsia="Times New Roman" w:hAnsi="Consolas" w:cs="Times New Roman"/>
          <w:color w:val="569CD6"/>
          <w:sz w:val="21"/>
          <w:szCs w:val="21"/>
        </w:rPr>
        <w:t>DB_COLLECTION_NAME</w:t>
      </w:r>
      <w:r w:rsidRPr="009D0FCA">
        <w:rPr>
          <w:rFonts w:ascii="Consolas" w:eastAsia="Times New Roman" w:hAnsi="Consolas" w:cs="Times New Roman"/>
          <w:color w:val="CCCCCC"/>
          <w:sz w:val="21"/>
          <w:szCs w:val="21"/>
        </w:rPr>
        <w:t>=todolist</w:t>
      </w:r>
    </w:p>
    <w:p w14:paraId="43351EC7" w14:textId="015D336B" w:rsidR="007D1BB3" w:rsidRDefault="007D1BB3" w:rsidP="007D1BB3">
      <w:pPr>
        <w:pStyle w:val="Heading2"/>
      </w:pPr>
      <w:bookmarkStart w:id="24" w:name="_Toc161094188"/>
      <w:r>
        <w:t>F</w:t>
      </w:r>
      <w:r w:rsidR="0007173B">
        <w:t>ILE</w:t>
      </w:r>
      <w:r>
        <w:t xml:space="preserve"> </w:t>
      </w:r>
      <w:r>
        <w:t>DOCKERFILE</w:t>
      </w:r>
      <w:bookmarkEnd w:id="24"/>
    </w:p>
    <w:p w14:paraId="0880FCD1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4EC9B0"/>
          <w:sz w:val="21"/>
          <w:szCs w:val="21"/>
        </w:rPr>
        <w:t>golang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4EC9B0"/>
          <w:sz w:val="21"/>
          <w:szCs w:val="21"/>
        </w:rPr>
        <w:t>golangbook</w:t>
      </w:r>
    </w:p>
    <w:p w14:paraId="576F8DF4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addgroup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6DA5B409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adduser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-u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10000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-g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</w:p>
    <w:p w14:paraId="08F8BAC7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/go/src/app</w:t>
      </w:r>
    </w:p>
    <w:p w14:paraId="4922215C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14:paraId="3D66A1AF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CGO_ENABLED=0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-ldflags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CE9178"/>
          <w:sz w:val="21"/>
          <w:szCs w:val="21"/>
        </w:rPr>
        <w:t>'-extldflags "-static"'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-tags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timetzdata</w:t>
      </w:r>
    </w:p>
    <w:p w14:paraId="2555998E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${PWD}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-lR</w:t>
      </w:r>
    </w:p>
    <w:p w14:paraId="5FF0B466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5A8C3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4EC9B0"/>
          <w:sz w:val="21"/>
          <w:szCs w:val="21"/>
        </w:rPr>
        <w:t>scratch</w:t>
      </w:r>
    </w:p>
    <w:p w14:paraId="7B681668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355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alpine:latest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/etc/ssl/certs/ca-certificates.crt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/etc/ssl/certs/</w:t>
      </w:r>
    </w:p>
    <w:p w14:paraId="63307E41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355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/go/bin/golangbook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/golangbook</w:t>
      </w:r>
    </w:p>
    <w:p w14:paraId="566861CC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355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/etc/passwd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/etc/passwd</w:t>
      </w:r>
    </w:p>
    <w:p w14:paraId="7D7CB54F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6A9955"/>
          <w:sz w:val="21"/>
          <w:szCs w:val="21"/>
        </w:rPr>
        <w:t># COPY .env /golangbook</w:t>
      </w:r>
    </w:p>
    <w:p w14:paraId="34448E9D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USER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golangbook</w:t>
      </w:r>
    </w:p>
    <w:p w14:paraId="451FDAB3" w14:textId="77777777" w:rsidR="003551C7" w:rsidRPr="003551C7" w:rsidRDefault="003551C7" w:rsidP="003551C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1C7">
        <w:rPr>
          <w:rFonts w:ascii="Consolas" w:eastAsia="Times New Roman" w:hAnsi="Consolas" w:cs="Times New Roman"/>
          <w:color w:val="C586C0"/>
          <w:sz w:val="21"/>
          <w:szCs w:val="21"/>
        </w:rPr>
        <w:t>ENTRYPOINT</w:t>
      </w:r>
      <w:r w:rsidRPr="00355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3551C7">
        <w:rPr>
          <w:rFonts w:ascii="Consolas" w:eastAsia="Times New Roman" w:hAnsi="Consolas" w:cs="Times New Roman"/>
          <w:color w:val="CE9178"/>
          <w:sz w:val="21"/>
          <w:szCs w:val="21"/>
        </w:rPr>
        <w:t>"/golangbook"</w:t>
      </w:r>
      <w:r w:rsidRPr="003551C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3D1CFD9E" w14:textId="77777777" w:rsidR="007D1BB3" w:rsidRDefault="007D1BB3" w:rsidP="007D1BB3"/>
    <w:p w14:paraId="7F380161" w14:textId="22922311" w:rsidR="007D1BB3" w:rsidRDefault="001630B2" w:rsidP="007D1BB3">
      <w:pPr>
        <w:pStyle w:val="Heading2"/>
      </w:pPr>
      <w:bookmarkStart w:id="25" w:name="_Toc161094189"/>
      <w:r>
        <w:lastRenderedPageBreak/>
        <w:t>FILE FABIO.PROPERTIES</w:t>
      </w:r>
      <w:bookmarkEnd w:id="25"/>
    </w:p>
    <w:p w14:paraId="08AD6066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6A9955"/>
          <w:sz w:val="21"/>
          <w:szCs w:val="21"/>
        </w:rPr>
        <w:t># REF: https://github.com/fabiolb/fabio/blob/master/fabio.properties</w:t>
      </w:r>
    </w:p>
    <w:p w14:paraId="7E57EA9D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569CD6"/>
          <w:sz w:val="21"/>
          <w:szCs w:val="21"/>
        </w:rPr>
        <w:t>proxy.addr</w:t>
      </w:r>
      <w:r w:rsidRPr="001265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:9000</w:t>
      </w:r>
    </w:p>
    <w:p w14:paraId="0DD086C5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569CD6"/>
          <w:sz w:val="21"/>
          <w:szCs w:val="21"/>
        </w:rPr>
        <w:t>registry.consul.register.addr</w:t>
      </w:r>
      <w:r w:rsidRPr="001265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:9001</w:t>
      </w:r>
    </w:p>
    <w:p w14:paraId="13CEDF41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569CD6"/>
          <w:sz w:val="21"/>
          <w:szCs w:val="21"/>
        </w:rPr>
        <w:t>ui.addr</w:t>
      </w:r>
      <w:r w:rsidRPr="001265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:9001</w:t>
      </w:r>
    </w:p>
    <w:p w14:paraId="0257701F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569CD6"/>
          <w:sz w:val="21"/>
          <w:szCs w:val="21"/>
        </w:rPr>
        <w:t>registry.consul.addr</w:t>
      </w:r>
      <w:r w:rsidRPr="001265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192.168.219.25:8500</w:t>
      </w:r>
    </w:p>
    <w:p w14:paraId="6F750EE1" w14:textId="77777777" w:rsidR="001265CE" w:rsidRPr="001265CE" w:rsidRDefault="001265CE" w:rsidP="001265C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5CE">
        <w:rPr>
          <w:rFonts w:ascii="Consolas" w:eastAsia="Times New Roman" w:hAnsi="Consolas" w:cs="Times New Roman"/>
          <w:color w:val="569CD6"/>
          <w:sz w:val="21"/>
          <w:szCs w:val="21"/>
        </w:rPr>
        <w:t>proxy.strategy</w:t>
      </w:r>
      <w:r w:rsidRPr="001265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rr</w:t>
      </w:r>
    </w:p>
    <w:p w14:paraId="588A173E" w14:textId="77777777" w:rsidR="001630B2" w:rsidRDefault="001630B2" w:rsidP="001630B2"/>
    <w:p w14:paraId="1CE9C81E" w14:textId="64C1709C" w:rsidR="001630B2" w:rsidRDefault="001630B2" w:rsidP="001630B2">
      <w:pPr>
        <w:pStyle w:val="Heading2"/>
      </w:pPr>
      <w:bookmarkStart w:id="26" w:name="_Toc161094190"/>
      <w:r>
        <w:t xml:space="preserve">FILE </w:t>
      </w:r>
      <w:r>
        <w:t>MAIN.GO</w:t>
      </w:r>
      <w:bookmarkEnd w:id="26"/>
    </w:p>
    <w:p w14:paraId="61FDE87C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</w:p>
    <w:p w14:paraId="64CCB7A2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ADB2D9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EB2DF03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"embed"</w:t>
      </w:r>
    </w:p>
    <w:p w14:paraId="3F224810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21335CB7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14:paraId="4A789639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0F27D5F6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</w:p>
    <w:p w14:paraId="0647FC43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"os/signal"</w:t>
      </w:r>
    </w:p>
    <w:p w14:paraId="12A54B2B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"strconv"</w:t>
      </w:r>
    </w:p>
    <w:p w14:paraId="6A416644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"syscall"</w:t>
      </w:r>
    </w:p>
    <w:p w14:paraId="69FD4100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3985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"github.com/google/uuid"</w:t>
      </w:r>
    </w:p>
    <w:p w14:paraId="0BE7CDF9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"golangbook/config"</w:t>
      </w:r>
    </w:p>
    <w:p w14:paraId="56D57BCF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"golangbook/consul"</w:t>
      </w:r>
    </w:p>
    <w:p w14:paraId="56FB906F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E0E32B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"golangbook/router"</w:t>
      </w:r>
    </w:p>
    <w:p w14:paraId="4D77B13A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D6D84A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436AB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22294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60C2A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6A9955"/>
          <w:sz w:val="21"/>
          <w:szCs w:val="21"/>
        </w:rPr>
        <w:t>//go:embed .env</w:t>
      </w:r>
    </w:p>
    <w:p w14:paraId="1E5D87C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envVarsFile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4EC9B0"/>
          <w:sz w:val="21"/>
          <w:szCs w:val="21"/>
        </w:rPr>
        <w:t>embed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</w:p>
    <w:p w14:paraId="052E423F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02EC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FF2B23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EnvVarsFile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envVarsFile</w:t>
      </w:r>
    </w:p>
    <w:p w14:paraId="5F26A2F2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84617D2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CC16F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AppConfig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865999D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C2F127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"Error: config.AppConfig()"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AA4C31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39EAA3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B4C59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signalChannel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4EC9B0"/>
          <w:sz w:val="21"/>
          <w:szCs w:val="21"/>
        </w:rPr>
        <w:t>Signal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DCEA11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signalChannel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syscall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syscall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SIGTERM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C723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5E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C86218A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signalChannel</w:t>
      </w:r>
    </w:p>
    <w:p w14:paraId="10C16D26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5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Shutting down."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84FF41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1402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    }()</w:t>
      </w:r>
    </w:p>
    <w:p w14:paraId="0646BBFD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A685CA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consul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ServiceRegistryWithConsul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myUUID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678F05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6773B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"Starting Hello Server: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78BFB1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EB80C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ListenAndServe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4035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strconv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DCDCAA"/>
          <w:sz w:val="21"/>
          <w:szCs w:val="21"/>
        </w:rPr>
        <w:t>Itoa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35E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C7A0E4" w14:textId="77777777" w:rsidR="004035EE" w:rsidRPr="004035EE" w:rsidRDefault="004035EE" w:rsidP="004035E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5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61FF25" w14:textId="77777777" w:rsidR="001630B2" w:rsidRPr="001630B2" w:rsidRDefault="001630B2" w:rsidP="001630B2"/>
    <w:p w14:paraId="65973D43" w14:textId="3F101AB8" w:rsidR="00806725" w:rsidRDefault="00806725" w:rsidP="00806725">
      <w:pPr>
        <w:pStyle w:val="Heading2"/>
      </w:pPr>
      <w:bookmarkStart w:id="27" w:name="_Toc161094191"/>
      <w:r>
        <w:t xml:space="preserve">FILE </w:t>
      </w:r>
      <w:r>
        <w:t>MAKEFILE</w:t>
      </w:r>
      <w:bookmarkEnd w:id="27"/>
    </w:p>
    <w:p w14:paraId="486D4E88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=/bin/bash</w:t>
      </w:r>
    </w:p>
    <w:p w14:paraId="246A8A94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31B12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.DEFAULT_GOAL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:= list</w:t>
      </w:r>
    </w:p>
    <w:p w14:paraId="5D424A11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067C9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6A9955"/>
          <w:sz w:val="21"/>
          <w:szCs w:val="21"/>
        </w:rPr>
        <w:t># Color Console Output</w:t>
      </w:r>
    </w:p>
    <w:p w14:paraId="1D3A5C4B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=\033[0m</w:t>
      </w:r>
    </w:p>
    <w:p w14:paraId="62F36DA7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REDBOLD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=\033[1;31m</w:t>
      </w:r>
    </w:p>
    <w:p w14:paraId="2FC299A7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=\033[1;32m</w:t>
      </w:r>
    </w:p>
    <w:p w14:paraId="578D6A6B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YELLOWBOLD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=\033[1;33m</w:t>
      </w:r>
    </w:p>
    <w:p w14:paraId="67386109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CYANBOLD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=\033[1;36m</w:t>
      </w:r>
    </w:p>
    <w:p w14:paraId="78EF921F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C5B922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5C0938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""</w:t>
      </w:r>
    </w:p>
    <w:p w14:paraId="52DA8834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-e "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${</w:t>
      </w: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GREENBOLD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Targets in this Makefile: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${</w:t>
      </w: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14:paraId="24A80B15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""</w:t>
      </w:r>
    </w:p>
    <w:p w14:paraId="5DBDF673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LC_ALL=C 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MAKE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-pRrq -f 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lastword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</w:t>
      </w:r>
      <w:r w:rsidRPr="00E5354E">
        <w:rPr>
          <w:rFonts w:ascii="Consolas" w:eastAsia="Times New Roman" w:hAnsi="Consolas" w:cs="Times New Roman"/>
          <w:color w:val="9CDCFE"/>
          <w:sz w:val="21"/>
          <w:szCs w:val="21"/>
        </w:rPr>
        <w:t>MAKEFILE_LIST</w:t>
      </w:r>
      <w:r w:rsidRPr="00E5354E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2&gt;/dev/null | awk -v RS= -F: '/(^|\n)# Files(\n|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)/,/(^|\n)# Finished Make data base/ {if (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!~ "^[#.]" &amp;&amp; 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!~ "^[list.]" &amp;&amp; 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1 !~ "^[always.]") {print "make "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1}}' | sort | egrep -v -e '^[^[:alnum:]]' -e '^</w:t>
      </w:r>
      <w:r w:rsidRPr="00E5354E">
        <w:rPr>
          <w:rFonts w:ascii="Consolas" w:eastAsia="Times New Roman" w:hAnsi="Consolas" w:cs="Times New Roman"/>
          <w:color w:val="569CD6"/>
          <w:sz w:val="21"/>
          <w:szCs w:val="21"/>
        </w:rPr>
        <w:t>$@$$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</w:p>
    <w:p w14:paraId="5BA4811A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""</w:t>
      </w:r>
    </w:p>
    <w:p w14:paraId="50F9AECA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"For details on these commands, see the bash scripts in the 'scripts/' directory."</w:t>
      </w:r>
    </w:p>
    <w:p w14:paraId="15B36E40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54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echo ""</w:t>
      </w:r>
    </w:p>
    <w:p w14:paraId="1F995230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F2B31C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golang-run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CE1171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    scripts/golang_run.sh</w:t>
      </w:r>
    </w:p>
    <w:p w14:paraId="407FCE7A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10188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golang-build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445E67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    scripts/golang_build.sh</w:t>
      </w:r>
    </w:p>
    <w:p w14:paraId="24E65E67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05CC0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docker-run-golangbook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B30897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    scripts/docker_run_golangbook.sh</w:t>
      </w:r>
    </w:p>
    <w:p w14:paraId="395D76B3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F95CE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DCDCAA"/>
          <w:sz w:val="21"/>
          <w:szCs w:val="21"/>
        </w:rPr>
        <w:t>docker-teardown-golangbook</w:t>
      </w: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42E570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54E">
        <w:rPr>
          <w:rFonts w:ascii="Consolas" w:eastAsia="Times New Roman" w:hAnsi="Consolas" w:cs="Times New Roman"/>
          <w:color w:val="CCCCCC"/>
          <w:sz w:val="21"/>
          <w:szCs w:val="21"/>
        </w:rPr>
        <w:t>    scripts/docker_teardown_golangbook.sh</w:t>
      </w:r>
    </w:p>
    <w:p w14:paraId="0B68DF38" w14:textId="77777777" w:rsidR="00E5354E" w:rsidRPr="00E5354E" w:rsidRDefault="00E5354E" w:rsidP="00E535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1AAE6" w14:textId="77777777" w:rsidR="00D96B86" w:rsidRPr="00D96B86" w:rsidRDefault="00D96B86" w:rsidP="00D96B86"/>
    <w:p w14:paraId="3C11AA7B" w14:textId="77777777" w:rsidR="001630B2" w:rsidRPr="007D1BB3" w:rsidRDefault="001630B2" w:rsidP="001630B2"/>
    <w:p w14:paraId="0CC60774" w14:textId="77777777" w:rsidR="001630B2" w:rsidRPr="007D1BB3" w:rsidRDefault="001630B2" w:rsidP="001630B2"/>
    <w:p w14:paraId="2418ADA8" w14:textId="77777777" w:rsidR="001630B2" w:rsidRPr="007D1BB3" w:rsidRDefault="001630B2" w:rsidP="001630B2"/>
    <w:p w14:paraId="61CAC891" w14:textId="77777777" w:rsidR="001630B2" w:rsidRPr="004C3A7E" w:rsidRDefault="001630B2" w:rsidP="001630B2"/>
    <w:p w14:paraId="3B7D47E8" w14:textId="77777777" w:rsidR="001630B2" w:rsidRPr="00293F91" w:rsidRDefault="001630B2" w:rsidP="001630B2"/>
    <w:p w14:paraId="503C51F7" w14:textId="77777777" w:rsidR="001630B2" w:rsidRPr="00293F91" w:rsidRDefault="001630B2" w:rsidP="001630B2"/>
    <w:p w14:paraId="352163E5" w14:textId="77777777" w:rsidR="001630B2" w:rsidRPr="00293F91" w:rsidRDefault="001630B2" w:rsidP="001630B2"/>
    <w:p w14:paraId="5D0228FF" w14:textId="77777777" w:rsidR="001630B2" w:rsidRPr="00293F91" w:rsidRDefault="001630B2" w:rsidP="001630B2"/>
    <w:p w14:paraId="36EBB28D" w14:textId="77777777" w:rsidR="001630B2" w:rsidRPr="00B96505" w:rsidRDefault="001630B2" w:rsidP="001630B2"/>
    <w:p w14:paraId="76FF8242" w14:textId="77777777" w:rsidR="007D1BB3" w:rsidRPr="007D1BB3" w:rsidRDefault="007D1BB3" w:rsidP="007D1BB3"/>
    <w:p w14:paraId="1DC382A5" w14:textId="77777777" w:rsidR="007D1BB3" w:rsidRPr="007D1BB3" w:rsidRDefault="007D1BB3" w:rsidP="007D1BB3"/>
    <w:p w14:paraId="4BAA2B67" w14:textId="77777777" w:rsidR="007D1BB3" w:rsidRPr="007D1BB3" w:rsidRDefault="007D1BB3" w:rsidP="007D1BB3"/>
    <w:p w14:paraId="148096E3" w14:textId="77777777" w:rsidR="007D1BB3" w:rsidRPr="007D1BB3" w:rsidRDefault="007D1BB3" w:rsidP="007D1BB3"/>
    <w:p w14:paraId="6BC98B24" w14:textId="77777777" w:rsidR="004C3A7E" w:rsidRPr="004C3A7E" w:rsidRDefault="004C3A7E" w:rsidP="004C3A7E"/>
    <w:p w14:paraId="04D69766" w14:textId="77777777" w:rsidR="00293F91" w:rsidRPr="00293F91" w:rsidRDefault="00293F91" w:rsidP="00293F91"/>
    <w:p w14:paraId="2DFBE784" w14:textId="77777777" w:rsidR="00293F91" w:rsidRPr="00293F91" w:rsidRDefault="00293F91" w:rsidP="00293F91"/>
    <w:p w14:paraId="5F1CFF4F" w14:textId="77777777" w:rsidR="00293F91" w:rsidRPr="00293F91" w:rsidRDefault="00293F91" w:rsidP="00293F91"/>
    <w:p w14:paraId="1B53E70F" w14:textId="77777777" w:rsidR="00293F91" w:rsidRPr="00293F91" w:rsidRDefault="00293F91" w:rsidP="00293F91"/>
    <w:p w14:paraId="2C11F15B" w14:textId="77777777" w:rsidR="00B96505" w:rsidRPr="00B96505" w:rsidRDefault="00B96505" w:rsidP="00B96505"/>
    <w:sectPr w:rsidR="00B96505" w:rsidRPr="00B96505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5AC0" w14:textId="77777777" w:rsidR="002B7F82" w:rsidRDefault="002B7F82" w:rsidP="00C6554A">
      <w:pPr>
        <w:spacing w:before="0" w:after="0" w:line="240" w:lineRule="auto"/>
      </w:pPr>
      <w:r>
        <w:separator/>
      </w:r>
    </w:p>
  </w:endnote>
  <w:endnote w:type="continuationSeparator" w:id="0">
    <w:p w14:paraId="439C4A43" w14:textId="77777777" w:rsidR="002B7F82" w:rsidRDefault="002B7F8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5364" w14:textId="77777777" w:rsidR="00870245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9F86" w14:textId="77777777" w:rsidR="002B7F82" w:rsidRDefault="002B7F8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1CDF321" w14:textId="77777777" w:rsidR="002B7F82" w:rsidRDefault="002B7F8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956598"/>
    <w:multiLevelType w:val="hybridMultilevel"/>
    <w:tmpl w:val="99B40C88"/>
    <w:lvl w:ilvl="0" w:tplc="3A1EE0F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3E6D59"/>
    <w:multiLevelType w:val="hybridMultilevel"/>
    <w:tmpl w:val="A3E863C8"/>
    <w:lvl w:ilvl="0" w:tplc="3A1EE0F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172B"/>
    <w:multiLevelType w:val="hybridMultilevel"/>
    <w:tmpl w:val="6FCAF4F4"/>
    <w:lvl w:ilvl="0" w:tplc="4A3EBD8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668A0"/>
    <w:multiLevelType w:val="hybridMultilevel"/>
    <w:tmpl w:val="63A4054A"/>
    <w:lvl w:ilvl="0" w:tplc="C8B8CBE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9C0B87"/>
    <w:multiLevelType w:val="hybridMultilevel"/>
    <w:tmpl w:val="AB02FE28"/>
    <w:lvl w:ilvl="0" w:tplc="0C4871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D5854"/>
    <w:multiLevelType w:val="hybridMultilevel"/>
    <w:tmpl w:val="F31E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61604"/>
    <w:multiLevelType w:val="hybridMultilevel"/>
    <w:tmpl w:val="9CEA41CA"/>
    <w:lvl w:ilvl="0" w:tplc="C738595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A27DB"/>
    <w:multiLevelType w:val="hybridMultilevel"/>
    <w:tmpl w:val="D98C657C"/>
    <w:lvl w:ilvl="0" w:tplc="8ECA6C7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22BE"/>
    <w:multiLevelType w:val="hybridMultilevel"/>
    <w:tmpl w:val="6842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16306">
    <w:abstractNumId w:val="9"/>
  </w:num>
  <w:num w:numId="2" w16cid:durableId="1280142818">
    <w:abstractNumId w:val="8"/>
  </w:num>
  <w:num w:numId="3" w16cid:durableId="115873461">
    <w:abstractNumId w:val="8"/>
  </w:num>
  <w:num w:numId="4" w16cid:durableId="2093620458">
    <w:abstractNumId w:val="9"/>
  </w:num>
  <w:num w:numId="5" w16cid:durableId="479007558">
    <w:abstractNumId w:val="16"/>
  </w:num>
  <w:num w:numId="6" w16cid:durableId="1751928102">
    <w:abstractNumId w:val="10"/>
  </w:num>
  <w:num w:numId="7" w16cid:durableId="51319127">
    <w:abstractNumId w:val="12"/>
  </w:num>
  <w:num w:numId="8" w16cid:durableId="38554309">
    <w:abstractNumId w:val="7"/>
  </w:num>
  <w:num w:numId="9" w16cid:durableId="1704860936">
    <w:abstractNumId w:val="6"/>
  </w:num>
  <w:num w:numId="10" w16cid:durableId="152380803">
    <w:abstractNumId w:val="5"/>
  </w:num>
  <w:num w:numId="11" w16cid:durableId="2032488129">
    <w:abstractNumId w:val="4"/>
  </w:num>
  <w:num w:numId="12" w16cid:durableId="1128278148">
    <w:abstractNumId w:val="3"/>
  </w:num>
  <w:num w:numId="13" w16cid:durableId="1124539133">
    <w:abstractNumId w:val="2"/>
  </w:num>
  <w:num w:numId="14" w16cid:durableId="1517380567">
    <w:abstractNumId w:val="1"/>
  </w:num>
  <w:num w:numId="15" w16cid:durableId="1522743961">
    <w:abstractNumId w:val="0"/>
  </w:num>
  <w:num w:numId="16" w16cid:durableId="193815193">
    <w:abstractNumId w:val="15"/>
  </w:num>
  <w:num w:numId="17" w16cid:durableId="1847593493">
    <w:abstractNumId w:val="18"/>
  </w:num>
  <w:num w:numId="18" w16cid:durableId="284386765">
    <w:abstractNumId w:val="21"/>
  </w:num>
  <w:num w:numId="19" w16cid:durableId="1746609205">
    <w:abstractNumId w:val="20"/>
  </w:num>
  <w:num w:numId="20" w16cid:durableId="1846482785">
    <w:abstractNumId w:val="13"/>
  </w:num>
  <w:num w:numId="21" w16cid:durableId="883101994">
    <w:abstractNumId w:val="14"/>
  </w:num>
  <w:num w:numId="22" w16cid:durableId="313028365">
    <w:abstractNumId w:val="11"/>
  </w:num>
  <w:num w:numId="23" w16cid:durableId="1423062257">
    <w:abstractNumId w:val="17"/>
  </w:num>
  <w:num w:numId="24" w16cid:durableId="19552810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1E"/>
    <w:rsid w:val="00006288"/>
    <w:rsid w:val="000064E8"/>
    <w:rsid w:val="0001245F"/>
    <w:rsid w:val="000206BA"/>
    <w:rsid w:val="00024779"/>
    <w:rsid w:val="000262E9"/>
    <w:rsid w:val="00027AC5"/>
    <w:rsid w:val="0003075D"/>
    <w:rsid w:val="00035E03"/>
    <w:rsid w:val="00045742"/>
    <w:rsid w:val="000463A8"/>
    <w:rsid w:val="00061203"/>
    <w:rsid w:val="00070145"/>
    <w:rsid w:val="0007102A"/>
    <w:rsid w:val="0007173B"/>
    <w:rsid w:val="00077D72"/>
    <w:rsid w:val="00087874"/>
    <w:rsid w:val="0009027D"/>
    <w:rsid w:val="00097F04"/>
    <w:rsid w:val="000A2695"/>
    <w:rsid w:val="000A3587"/>
    <w:rsid w:val="000A40EE"/>
    <w:rsid w:val="000A4F69"/>
    <w:rsid w:val="000B16A2"/>
    <w:rsid w:val="000B5991"/>
    <w:rsid w:val="000B6CB5"/>
    <w:rsid w:val="000C2689"/>
    <w:rsid w:val="000C55FB"/>
    <w:rsid w:val="000D0AC0"/>
    <w:rsid w:val="000D13E9"/>
    <w:rsid w:val="000D2691"/>
    <w:rsid w:val="000E5D03"/>
    <w:rsid w:val="000F1C8D"/>
    <w:rsid w:val="00100FE7"/>
    <w:rsid w:val="00101F74"/>
    <w:rsid w:val="00102290"/>
    <w:rsid w:val="001055FC"/>
    <w:rsid w:val="00106E8D"/>
    <w:rsid w:val="00107599"/>
    <w:rsid w:val="00114967"/>
    <w:rsid w:val="00115017"/>
    <w:rsid w:val="00116813"/>
    <w:rsid w:val="00117190"/>
    <w:rsid w:val="00120911"/>
    <w:rsid w:val="0012266C"/>
    <w:rsid w:val="001265CE"/>
    <w:rsid w:val="00127784"/>
    <w:rsid w:val="00130F38"/>
    <w:rsid w:val="00135604"/>
    <w:rsid w:val="001400C9"/>
    <w:rsid w:val="00152060"/>
    <w:rsid w:val="001630B2"/>
    <w:rsid w:val="001637FE"/>
    <w:rsid w:val="00170DB1"/>
    <w:rsid w:val="00171A60"/>
    <w:rsid w:val="00171DCC"/>
    <w:rsid w:val="00175852"/>
    <w:rsid w:val="001816D1"/>
    <w:rsid w:val="00193CF0"/>
    <w:rsid w:val="00196DA0"/>
    <w:rsid w:val="00197BA6"/>
    <w:rsid w:val="001A382F"/>
    <w:rsid w:val="001A40AE"/>
    <w:rsid w:val="001A4CA0"/>
    <w:rsid w:val="001B2EFC"/>
    <w:rsid w:val="001B6D4D"/>
    <w:rsid w:val="001B7654"/>
    <w:rsid w:val="001D1E45"/>
    <w:rsid w:val="001D3A41"/>
    <w:rsid w:val="001D64C8"/>
    <w:rsid w:val="001D7F2A"/>
    <w:rsid w:val="001E1F36"/>
    <w:rsid w:val="001E4436"/>
    <w:rsid w:val="001E5721"/>
    <w:rsid w:val="001E70BD"/>
    <w:rsid w:val="001F057C"/>
    <w:rsid w:val="001F5878"/>
    <w:rsid w:val="001F5FF9"/>
    <w:rsid w:val="001F7016"/>
    <w:rsid w:val="001F7285"/>
    <w:rsid w:val="00205242"/>
    <w:rsid w:val="00205D30"/>
    <w:rsid w:val="00205EF0"/>
    <w:rsid w:val="00210E98"/>
    <w:rsid w:val="002170C0"/>
    <w:rsid w:val="002204B7"/>
    <w:rsid w:val="002212E2"/>
    <w:rsid w:val="00221CA2"/>
    <w:rsid w:val="00223CE5"/>
    <w:rsid w:val="002316D8"/>
    <w:rsid w:val="00236255"/>
    <w:rsid w:val="0024045C"/>
    <w:rsid w:val="00242F89"/>
    <w:rsid w:val="002552F6"/>
    <w:rsid w:val="002554CD"/>
    <w:rsid w:val="00255C9E"/>
    <w:rsid w:val="00255CA0"/>
    <w:rsid w:val="002562EC"/>
    <w:rsid w:val="002563BB"/>
    <w:rsid w:val="002567AF"/>
    <w:rsid w:val="00274231"/>
    <w:rsid w:val="00275AC5"/>
    <w:rsid w:val="00280CBF"/>
    <w:rsid w:val="002811DC"/>
    <w:rsid w:val="002829E2"/>
    <w:rsid w:val="00283477"/>
    <w:rsid w:val="00284FBD"/>
    <w:rsid w:val="00286410"/>
    <w:rsid w:val="00293B83"/>
    <w:rsid w:val="00293F91"/>
    <w:rsid w:val="002A1609"/>
    <w:rsid w:val="002A1813"/>
    <w:rsid w:val="002A381A"/>
    <w:rsid w:val="002A4FE7"/>
    <w:rsid w:val="002A63DD"/>
    <w:rsid w:val="002B0857"/>
    <w:rsid w:val="002B4294"/>
    <w:rsid w:val="002B4B87"/>
    <w:rsid w:val="002B6A9A"/>
    <w:rsid w:val="002B7F82"/>
    <w:rsid w:val="002C4196"/>
    <w:rsid w:val="002E07B9"/>
    <w:rsid w:val="002E283D"/>
    <w:rsid w:val="002E7803"/>
    <w:rsid w:val="002F0D49"/>
    <w:rsid w:val="002F2B32"/>
    <w:rsid w:val="002F5B18"/>
    <w:rsid w:val="003019C9"/>
    <w:rsid w:val="00312A26"/>
    <w:rsid w:val="00314E02"/>
    <w:rsid w:val="003173F8"/>
    <w:rsid w:val="00317A7A"/>
    <w:rsid w:val="00322184"/>
    <w:rsid w:val="00326828"/>
    <w:rsid w:val="00330DCA"/>
    <w:rsid w:val="00333D0D"/>
    <w:rsid w:val="00335E4B"/>
    <w:rsid w:val="0034210F"/>
    <w:rsid w:val="003439FA"/>
    <w:rsid w:val="00346687"/>
    <w:rsid w:val="003475B3"/>
    <w:rsid w:val="00347868"/>
    <w:rsid w:val="00350C8A"/>
    <w:rsid w:val="003551C7"/>
    <w:rsid w:val="00356868"/>
    <w:rsid w:val="003676F1"/>
    <w:rsid w:val="003735B0"/>
    <w:rsid w:val="00377945"/>
    <w:rsid w:val="00380759"/>
    <w:rsid w:val="0038241E"/>
    <w:rsid w:val="00385A2C"/>
    <w:rsid w:val="003861A1"/>
    <w:rsid w:val="003911DD"/>
    <w:rsid w:val="00395EA9"/>
    <w:rsid w:val="0039614A"/>
    <w:rsid w:val="003A3701"/>
    <w:rsid w:val="003C5A24"/>
    <w:rsid w:val="003C5BFB"/>
    <w:rsid w:val="003D2A64"/>
    <w:rsid w:val="003D377F"/>
    <w:rsid w:val="003D3D6E"/>
    <w:rsid w:val="003D430A"/>
    <w:rsid w:val="003E4088"/>
    <w:rsid w:val="003E5828"/>
    <w:rsid w:val="003E6C78"/>
    <w:rsid w:val="003F002C"/>
    <w:rsid w:val="003F5047"/>
    <w:rsid w:val="003F74FA"/>
    <w:rsid w:val="004025A3"/>
    <w:rsid w:val="004035EE"/>
    <w:rsid w:val="00406C76"/>
    <w:rsid w:val="00411EF5"/>
    <w:rsid w:val="0041238C"/>
    <w:rsid w:val="004133BA"/>
    <w:rsid w:val="00414458"/>
    <w:rsid w:val="00421CFE"/>
    <w:rsid w:val="00422B3B"/>
    <w:rsid w:val="00425655"/>
    <w:rsid w:val="00425F01"/>
    <w:rsid w:val="00437677"/>
    <w:rsid w:val="0044239E"/>
    <w:rsid w:val="00443910"/>
    <w:rsid w:val="00450118"/>
    <w:rsid w:val="00460F9F"/>
    <w:rsid w:val="00464F46"/>
    <w:rsid w:val="00470201"/>
    <w:rsid w:val="00481E2C"/>
    <w:rsid w:val="00482345"/>
    <w:rsid w:val="00491B3A"/>
    <w:rsid w:val="00493FE3"/>
    <w:rsid w:val="00494B03"/>
    <w:rsid w:val="00495F76"/>
    <w:rsid w:val="00497516"/>
    <w:rsid w:val="004A1B41"/>
    <w:rsid w:val="004A27B1"/>
    <w:rsid w:val="004A6EF4"/>
    <w:rsid w:val="004B1FA2"/>
    <w:rsid w:val="004C049F"/>
    <w:rsid w:val="004C1526"/>
    <w:rsid w:val="004C3A7E"/>
    <w:rsid w:val="004C66BC"/>
    <w:rsid w:val="004C7402"/>
    <w:rsid w:val="004D1A81"/>
    <w:rsid w:val="004D31E6"/>
    <w:rsid w:val="004D343C"/>
    <w:rsid w:val="004D542A"/>
    <w:rsid w:val="004E20F7"/>
    <w:rsid w:val="004E4393"/>
    <w:rsid w:val="004E543F"/>
    <w:rsid w:val="004E75C9"/>
    <w:rsid w:val="004F411C"/>
    <w:rsid w:val="004F4A7E"/>
    <w:rsid w:val="004F5482"/>
    <w:rsid w:val="004F6A47"/>
    <w:rsid w:val="004F7AE7"/>
    <w:rsid w:val="005000E2"/>
    <w:rsid w:val="00507A1B"/>
    <w:rsid w:val="0051560C"/>
    <w:rsid w:val="00523C7A"/>
    <w:rsid w:val="0053396C"/>
    <w:rsid w:val="00533A8A"/>
    <w:rsid w:val="0053612B"/>
    <w:rsid w:val="005361C9"/>
    <w:rsid w:val="005377B7"/>
    <w:rsid w:val="00537DD4"/>
    <w:rsid w:val="005421A3"/>
    <w:rsid w:val="00551980"/>
    <w:rsid w:val="0055417D"/>
    <w:rsid w:val="00560121"/>
    <w:rsid w:val="00562053"/>
    <w:rsid w:val="00567ABA"/>
    <w:rsid w:val="00570FA8"/>
    <w:rsid w:val="00574B27"/>
    <w:rsid w:val="00577DE3"/>
    <w:rsid w:val="005831A2"/>
    <w:rsid w:val="0058508A"/>
    <w:rsid w:val="00591BD9"/>
    <w:rsid w:val="005950D7"/>
    <w:rsid w:val="00596386"/>
    <w:rsid w:val="00597E8B"/>
    <w:rsid w:val="005A7016"/>
    <w:rsid w:val="005B1F5B"/>
    <w:rsid w:val="005C0242"/>
    <w:rsid w:val="005E6A66"/>
    <w:rsid w:val="005E7512"/>
    <w:rsid w:val="005F10ED"/>
    <w:rsid w:val="005F2F13"/>
    <w:rsid w:val="005F4E36"/>
    <w:rsid w:val="005F690B"/>
    <w:rsid w:val="006004EA"/>
    <w:rsid w:val="00600990"/>
    <w:rsid w:val="0060138B"/>
    <w:rsid w:val="00602B87"/>
    <w:rsid w:val="00603E00"/>
    <w:rsid w:val="00605879"/>
    <w:rsid w:val="006126AE"/>
    <w:rsid w:val="00620C60"/>
    <w:rsid w:val="006221F1"/>
    <w:rsid w:val="006345DA"/>
    <w:rsid w:val="00640AC7"/>
    <w:rsid w:val="006412E3"/>
    <w:rsid w:val="00641C77"/>
    <w:rsid w:val="00646D6C"/>
    <w:rsid w:val="0065602D"/>
    <w:rsid w:val="00656B38"/>
    <w:rsid w:val="00667A91"/>
    <w:rsid w:val="00672E25"/>
    <w:rsid w:val="0068135C"/>
    <w:rsid w:val="00682350"/>
    <w:rsid w:val="00684746"/>
    <w:rsid w:val="00687B22"/>
    <w:rsid w:val="00693490"/>
    <w:rsid w:val="006A3B8F"/>
    <w:rsid w:val="006A3CE7"/>
    <w:rsid w:val="006B15C3"/>
    <w:rsid w:val="006B1C3D"/>
    <w:rsid w:val="006B3FDF"/>
    <w:rsid w:val="006B54D0"/>
    <w:rsid w:val="006D7E50"/>
    <w:rsid w:val="006E0156"/>
    <w:rsid w:val="006E27D2"/>
    <w:rsid w:val="006E4F77"/>
    <w:rsid w:val="00703412"/>
    <w:rsid w:val="007035A6"/>
    <w:rsid w:val="00706694"/>
    <w:rsid w:val="00707F43"/>
    <w:rsid w:val="00713FE8"/>
    <w:rsid w:val="00736426"/>
    <w:rsid w:val="00736A46"/>
    <w:rsid w:val="00742C3E"/>
    <w:rsid w:val="00750FD7"/>
    <w:rsid w:val="007536C0"/>
    <w:rsid w:val="00760A4E"/>
    <w:rsid w:val="00762909"/>
    <w:rsid w:val="007648FD"/>
    <w:rsid w:val="00771B62"/>
    <w:rsid w:val="007725C4"/>
    <w:rsid w:val="00775949"/>
    <w:rsid w:val="00776C8A"/>
    <w:rsid w:val="00776FD2"/>
    <w:rsid w:val="007779B0"/>
    <w:rsid w:val="0078115D"/>
    <w:rsid w:val="0078532C"/>
    <w:rsid w:val="0078673B"/>
    <w:rsid w:val="0079664C"/>
    <w:rsid w:val="007A26BA"/>
    <w:rsid w:val="007A59B5"/>
    <w:rsid w:val="007B4522"/>
    <w:rsid w:val="007B6A1F"/>
    <w:rsid w:val="007C2806"/>
    <w:rsid w:val="007C6D73"/>
    <w:rsid w:val="007D1BB3"/>
    <w:rsid w:val="007D51E9"/>
    <w:rsid w:val="007D619A"/>
    <w:rsid w:val="007D672D"/>
    <w:rsid w:val="007D6913"/>
    <w:rsid w:val="007D735D"/>
    <w:rsid w:val="007E066D"/>
    <w:rsid w:val="007E1413"/>
    <w:rsid w:val="007F22AE"/>
    <w:rsid w:val="007F3E84"/>
    <w:rsid w:val="007F44DA"/>
    <w:rsid w:val="00800971"/>
    <w:rsid w:val="008020EE"/>
    <w:rsid w:val="00805B5C"/>
    <w:rsid w:val="00806725"/>
    <w:rsid w:val="008103C6"/>
    <w:rsid w:val="00811D31"/>
    <w:rsid w:val="00815F8B"/>
    <w:rsid w:val="00821FEB"/>
    <w:rsid w:val="00830BE9"/>
    <w:rsid w:val="00832294"/>
    <w:rsid w:val="00835701"/>
    <w:rsid w:val="00844271"/>
    <w:rsid w:val="00844650"/>
    <w:rsid w:val="00845F19"/>
    <w:rsid w:val="00846609"/>
    <w:rsid w:val="00846BCE"/>
    <w:rsid w:val="00850273"/>
    <w:rsid w:val="00855268"/>
    <w:rsid w:val="00867926"/>
    <w:rsid w:val="00870245"/>
    <w:rsid w:val="0087049B"/>
    <w:rsid w:val="008708FE"/>
    <w:rsid w:val="00870CFE"/>
    <w:rsid w:val="00870DAD"/>
    <w:rsid w:val="00875069"/>
    <w:rsid w:val="008767DF"/>
    <w:rsid w:val="00880C74"/>
    <w:rsid w:val="00882C71"/>
    <w:rsid w:val="00884726"/>
    <w:rsid w:val="008860E5"/>
    <w:rsid w:val="00886F0B"/>
    <w:rsid w:val="008911B5"/>
    <w:rsid w:val="00891E15"/>
    <w:rsid w:val="00892BF3"/>
    <w:rsid w:val="0089625B"/>
    <w:rsid w:val="00896E0E"/>
    <w:rsid w:val="00897837"/>
    <w:rsid w:val="00897D24"/>
    <w:rsid w:val="00897E7C"/>
    <w:rsid w:val="008A58B5"/>
    <w:rsid w:val="008B5216"/>
    <w:rsid w:val="008B62C8"/>
    <w:rsid w:val="008C0676"/>
    <w:rsid w:val="008C22C1"/>
    <w:rsid w:val="008C6B00"/>
    <w:rsid w:val="008D4DE7"/>
    <w:rsid w:val="008D5CD5"/>
    <w:rsid w:val="008D6142"/>
    <w:rsid w:val="008E35EF"/>
    <w:rsid w:val="008E3607"/>
    <w:rsid w:val="008F6C83"/>
    <w:rsid w:val="008F73A4"/>
    <w:rsid w:val="00910A68"/>
    <w:rsid w:val="009161B6"/>
    <w:rsid w:val="009249CB"/>
    <w:rsid w:val="009265EB"/>
    <w:rsid w:val="009274B0"/>
    <w:rsid w:val="00930CB5"/>
    <w:rsid w:val="00933A6C"/>
    <w:rsid w:val="00937F65"/>
    <w:rsid w:val="009404A3"/>
    <w:rsid w:val="009417E6"/>
    <w:rsid w:val="00941CC7"/>
    <w:rsid w:val="009446A3"/>
    <w:rsid w:val="00946EA4"/>
    <w:rsid w:val="00951CEE"/>
    <w:rsid w:val="00952C92"/>
    <w:rsid w:val="00953AA7"/>
    <w:rsid w:val="009649A5"/>
    <w:rsid w:val="00970536"/>
    <w:rsid w:val="0097425B"/>
    <w:rsid w:val="00975405"/>
    <w:rsid w:val="00975C06"/>
    <w:rsid w:val="00977611"/>
    <w:rsid w:val="00984CC4"/>
    <w:rsid w:val="00985504"/>
    <w:rsid w:val="00992850"/>
    <w:rsid w:val="009A15BF"/>
    <w:rsid w:val="009A3E85"/>
    <w:rsid w:val="009B41F6"/>
    <w:rsid w:val="009C5ADC"/>
    <w:rsid w:val="009C7DB9"/>
    <w:rsid w:val="009D0FCA"/>
    <w:rsid w:val="009D16D6"/>
    <w:rsid w:val="009D5FD2"/>
    <w:rsid w:val="009F3F11"/>
    <w:rsid w:val="009F6F4C"/>
    <w:rsid w:val="00A01217"/>
    <w:rsid w:val="00A111B5"/>
    <w:rsid w:val="00A1553F"/>
    <w:rsid w:val="00A20122"/>
    <w:rsid w:val="00A22602"/>
    <w:rsid w:val="00A25716"/>
    <w:rsid w:val="00A25FEC"/>
    <w:rsid w:val="00A41C9F"/>
    <w:rsid w:val="00A44859"/>
    <w:rsid w:val="00A4645D"/>
    <w:rsid w:val="00A51CD5"/>
    <w:rsid w:val="00A62588"/>
    <w:rsid w:val="00A62B7C"/>
    <w:rsid w:val="00A635D3"/>
    <w:rsid w:val="00A666A5"/>
    <w:rsid w:val="00A728D1"/>
    <w:rsid w:val="00A779FC"/>
    <w:rsid w:val="00A824DA"/>
    <w:rsid w:val="00A83532"/>
    <w:rsid w:val="00A83EB3"/>
    <w:rsid w:val="00A87643"/>
    <w:rsid w:val="00A87C53"/>
    <w:rsid w:val="00A968E0"/>
    <w:rsid w:val="00AA7540"/>
    <w:rsid w:val="00AB0911"/>
    <w:rsid w:val="00AB6308"/>
    <w:rsid w:val="00AC69BB"/>
    <w:rsid w:val="00AD1F00"/>
    <w:rsid w:val="00AD25B8"/>
    <w:rsid w:val="00AD601A"/>
    <w:rsid w:val="00AD661F"/>
    <w:rsid w:val="00AD720D"/>
    <w:rsid w:val="00AE19C3"/>
    <w:rsid w:val="00AE78C1"/>
    <w:rsid w:val="00AF0BBB"/>
    <w:rsid w:val="00AF15A9"/>
    <w:rsid w:val="00AF61C1"/>
    <w:rsid w:val="00B00F01"/>
    <w:rsid w:val="00B01B0D"/>
    <w:rsid w:val="00B04033"/>
    <w:rsid w:val="00B069D1"/>
    <w:rsid w:val="00B06A19"/>
    <w:rsid w:val="00B07B81"/>
    <w:rsid w:val="00B16D5C"/>
    <w:rsid w:val="00B22A11"/>
    <w:rsid w:val="00B24F99"/>
    <w:rsid w:val="00B26F35"/>
    <w:rsid w:val="00B309B4"/>
    <w:rsid w:val="00B32B67"/>
    <w:rsid w:val="00B32F37"/>
    <w:rsid w:val="00B44E0C"/>
    <w:rsid w:val="00B46E88"/>
    <w:rsid w:val="00B50919"/>
    <w:rsid w:val="00B549B2"/>
    <w:rsid w:val="00B56E12"/>
    <w:rsid w:val="00B621C8"/>
    <w:rsid w:val="00B622E9"/>
    <w:rsid w:val="00B62E0C"/>
    <w:rsid w:val="00B7785D"/>
    <w:rsid w:val="00B94252"/>
    <w:rsid w:val="00B96505"/>
    <w:rsid w:val="00B970BD"/>
    <w:rsid w:val="00BA0175"/>
    <w:rsid w:val="00BB42F2"/>
    <w:rsid w:val="00BB5115"/>
    <w:rsid w:val="00BC2A3A"/>
    <w:rsid w:val="00BC5836"/>
    <w:rsid w:val="00BC69E2"/>
    <w:rsid w:val="00BD0E20"/>
    <w:rsid w:val="00BD6B64"/>
    <w:rsid w:val="00BD7D71"/>
    <w:rsid w:val="00BE061B"/>
    <w:rsid w:val="00BE076C"/>
    <w:rsid w:val="00BE1E82"/>
    <w:rsid w:val="00BE26B7"/>
    <w:rsid w:val="00BE671D"/>
    <w:rsid w:val="00C016D5"/>
    <w:rsid w:val="00C36501"/>
    <w:rsid w:val="00C411FB"/>
    <w:rsid w:val="00C413A2"/>
    <w:rsid w:val="00C43B65"/>
    <w:rsid w:val="00C46CCB"/>
    <w:rsid w:val="00C52D31"/>
    <w:rsid w:val="00C532AF"/>
    <w:rsid w:val="00C535D2"/>
    <w:rsid w:val="00C53FB8"/>
    <w:rsid w:val="00C557A1"/>
    <w:rsid w:val="00C57B46"/>
    <w:rsid w:val="00C60A86"/>
    <w:rsid w:val="00C64E9D"/>
    <w:rsid w:val="00C6554A"/>
    <w:rsid w:val="00C750B4"/>
    <w:rsid w:val="00C77AD1"/>
    <w:rsid w:val="00C812B9"/>
    <w:rsid w:val="00C84E6B"/>
    <w:rsid w:val="00C90CED"/>
    <w:rsid w:val="00C921D4"/>
    <w:rsid w:val="00CA4833"/>
    <w:rsid w:val="00CA62D8"/>
    <w:rsid w:val="00CB3C90"/>
    <w:rsid w:val="00CB412A"/>
    <w:rsid w:val="00CB4CAB"/>
    <w:rsid w:val="00CB5B6A"/>
    <w:rsid w:val="00CB6516"/>
    <w:rsid w:val="00CB6AAE"/>
    <w:rsid w:val="00CC4B6B"/>
    <w:rsid w:val="00CC7355"/>
    <w:rsid w:val="00CD0CAA"/>
    <w:rsid w:val="00CD3036"/>
    <w:rsid w:val="00CE0E53"/>
    <w:rsid w:val="00CE1264"/>
    <w:rsid w:val="00CE1575"/>
    <w:rsid w:val="00CF0955"/>
    <w:rsid w:val="00D0493E"/>
    <w:rsid w:val="00D147E7"/>
    <w:rsid w:val="00D15E27"/>
    <w:rsid w:val="00D25A45"/>
    <w:rsid w:val="00D26752"/>
    <w:rsid w:val="00D33BD5"/>
    <w:rsid w:val="00D51F95"/>
    <w:rsid w:val="00D52A03"/>
    <w:rsid w:val="00D537D4"/>
    <w:rsid w:val="00D57EE8"/>
    <w:rsid w:val="00D6369E"/>
    <w:rsid w:val="00D67F67"/>
    <w:rsid w:val="00D732A0"/>
    <w:rsid w:val="00D80527"/>
    <w:rsid w:val="00D87C2B"/>
    <w:rsid w:val="00D9158D"/>
    <w:rsid w:val="00D92C3C"/>
    <w:rsid w:val="00D95B23"/>
    <w:rsid w:val="00D96B86"/>
    <w:rsid w:val="00D96F77"/>
    <w:rsid w:val="00DA013F"/>
    <w:rsid w:val="00DA5E3B"/>
    <w:rsid w:val="00DB0016"/>
    <w:rsid w:val="00DB1455"/>
    <w:rsid w:val="00DB538F"/>
    <w:rsid w:val="00DB54EC"/>
    <w:rsid w:val="00DC7612"/>
    <w:rsid w:val="00DC7E25"/>
    <w:rsid w:val="00DD2088"/>
    <w:rsid w:val="00DD3B91"/>
    <w:rsid w:val="00DD4B5A"/>
    <w:rsid w:val="00DD50CB"/>
    <w:rsid w:val="00DD5CCC"/>
    <w:rsid w:val="00DD71DD"/>
    <w:rsid w:val="00DE01E6"/>
    <w:rsid w:val="00DE4CC4"/>
    <w:rsid w:val="00DE5AD4"/>
    <w:rsid w:val="00DE66FA"/>
    <w:rsid w:val="00DF05C3"/>
    <w:rsid w:val="00DF3EA8"/>
    <w:rsid w:val="00DF5610"/>
    <w:rsid w:val="00DF7AD9"/>
    <w:rsid w:val="00E021FC"/>
    <w:rsid w:val="00E04AEB"/>
    <w:rsid w:val="00E06F8C"/>
    <w:rsid w:val="00E11587"/>
    <w:rsid w:val="00E13F78"/>
    <w:rsid w:val="00E213BF"/>
    <w:rsid w:val="00E307A0"/>
    <w:rsid w:val="00E31AD4"/>
    <w:rsid w:val="00E33914"/>
    <w:rsid w:val="00E33C73"/>
    <w:rsid w:val="00E346B3"/>
    <w:rsid w:val="00E34D14"/>
    <w:rsid w:val="00E41285"/>
    <w:rsid w:val="00E4600F"/>
    <w:rsid w:val="00E51389"/>
    <w:rsid w:val="00E5354E"/>
    <w:rsid w:val="00E64F75"/>
    <w:rsid w:val="00E70799"/>
    <w:rsid w:val="00E76110"/>
    <w:rsid w:val="00E76FDB"/>
    <w:rsid w:val="00E92482"/>
    <w:rsid w:val="00E95633"/>
    <w:rsid w:val="00E956FC"/>
    <w:rsid w:val="00E97594"/>
    <w:rsid w:val="00EA31A6"/>
    <w:rsid w:val="00EA5264"/>
    <w:rsid w:val="00EC0F2A"/>
    <w:rsid w:val="00EC27CF"/>
    <w:rsid w:val="00EC3BCA"/>
    <w:rsid w:val="00EC43C9"/>
    <w:rsid w:val="00EC6B28"/>
    <w:rsid w:val="00ED1ECF"/>
    <w:rsid w:val="00ED7C44"/>
    <w:rsid w:val="00EE0250"/>
    <w:rsid w:val="00EE24E3"/>
    <w:rsid w:val="00EE27AD"/>
    <w:rsid w:val="00EE7F1D"/>
    <w:rsid w:val="00EF11D6"/>
    <w:rsid w:val="00F01836"/>
    <w:rsid w:val="00F0566A"/>
    <w:rsid w:val="00F11A66"/>
    <w:rsid w:val="00F13B1B"/>
    <w:rsid w:val="00F13BCF"/>
    <w:rsid w:val="00F1690B"/>
    <w:rsid w:val="00F22E64"/>
    <w:rsid w:val="00F238E2"/>
    <w:rsid w:val="00F2415C"/>
    <w:rsid w:val="00F26919"/>
    <w:rsid w:val="00F30656"/>
    <w:rsid w:val="00F33B39"/>
    <w:rsid w:val="00F34141"/>
    <w:rsid w:val="00F356EF"/>
    <w:rsid w:val="00F37806"/>
    <w:rsid w:val="00F44FC7"/>
    <w:rsid w:val="00F47A26"/>
    <w:rsid w:val="00F55F18"/>
    <w:rsid w:val="00F57975"/>
    <w:rsid w:val="00F57A9F"/>
    <w:rsid w:val="00F64447"/>
    <w:rsid w:val="00F706AA"/>
    <w:rsid w:val="00F71A72"/>
    <w:rsid w:val="00F778DD"/>
    <w:rsid w:val="00F80029"/>
    <w:rsid w:val="00F9435A"/>
    <w:rsid w:val="00F97B28"/>
    <w:rsid w:val="00FA3B6A"/>
    <w:rsid w:val="00FA5CE6"/>
    <w:rsid w:val="00FB1549"/>
    <w:rsid w:val="00FB2064"/>
    <w:rsid w:val="00FB3AE9"/>
    <w:rsid w:val="00FC2240"/>
    <w:rsid w:val="00FC71F1"/>
    <w:rsid w:val="00FD40EE"/>
    <w:rsid w:val="00FD56DF"/>
    <w:rsid w:val="00FD72C1"/>
    <w:rsid w:val="00FE1F75"/>
    <w:rsid w:val="00FE32DE"/>
    <w:rsid w:val="00FE4734"/>
    <w:rsid w:val="00FF432D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C500A"/>
  <w15:chartTrackingRefBased/>
  <w15:docId w15:val="{EAC72F3D-6342-4166-959E-926E0D53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E2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E4B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b/>
      <w:color w:val="007789" w:themeColor="accent1" w:themeShade="BF"/>
      <w:sz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5742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b/>
      <w:bCs/>
      <w:cap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4B"/>
    <w:rPr>
      <w:rFonts w:asciiTheme="majorHAnsi" w:eastAsiaTheme="majorEastAsia" w:hAnsiTheme="majorHAnsi" w:cstheme="majorBidi"/>
      <w:b/>
      <w:color w:val="007789" w:themeColor="accent1" w:themeShade="BF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5742"/>
    <w:rPr>
      <w:rFonts w:asciiTheme="majorHAnsi" w:eastAsiaTheme="majorEastAsia" w:hAnsiTheme="majorHAnsi" w:cstheme="majorBidi"/>
      <w:b/>
      <w:bCs/>
      <w:caps/>
      <w:color w:val="000000" w:themeColor="text1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97B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45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35E4B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7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6F1"/>
    <w:pPr>
      <w:spacing w:after="100"/>
      <w:ind w:left="280"/>
    </w:pPr>
  </w:style>
  <w:style w:type="paragraph" w:customStyle="1" w:styleId="msonormal0">
    <w:name w:val="msonormal"/>
    <w:basedOn w:val="Normal"/>
    <w:rsid w:val="0053396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099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2CA5-350D-4AB1-BB10-0F8797F4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34</TotalTime>
  <Pages>37</Pages>
  <Words>5356</Words>
  <Characters>30534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Pham</dc:creator>
  <cp:keywords/>
  <dc:description/>
  <cp:lastModifiedBy>Trang Pham</cp:lastModifiedBy>
  <cp:revision>73</cp:revision>
  <cp:lastPrinted>2024-02-24T07:21:00Z</cp:lastPrinted>
  <dcterms:created xsi:type="dcterms:W3CDTF">2024-03-11T16:19:00Z</dcterms:created>
  <dcterms:modified xsi:type="dcterms:W3CDTF">2024-03-11T17:02:00Z</dcterms:modified>
</cp:coreProperties>
</file>